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05" w:rsidRDefault="00047C05" w:rsidP="00FD3171">
      <w:pPr>
        <w:pStyle w:val="Heading1"/>
      </w:pPr>
    </w:p>
    <w:p w:rsidR="00E90B89" w:rsidRPr="00FD3171" w:rsidRDefault="00E90B89" w:rsidP="00FD3171">
      <w:pPr>
        <w:pStyle w:val="Heading1"/>
      </w:pPr>
      <w:r w:rsidRPr="00FD3171">
        <w:t>General Information</w:t>
      </w:r>
    </w:p>
    <w:tbl>
      <w:tblPr>
        <w:tblStyle w:val="TableGrid"/>
        <w:tblW w:w="1007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2515"/>
        <w:gridCol w:w="7560"/>
      </w:tblGrid>
      <w:tr w:rsidR="004940D8" w:rsidRPr="00FD3171" w:rsidTr="00D9645B">
        <w:tc>
          <w:tcPr>
            <w:tcW w:w="2515" w:type="dxa"/>
            <w:shd w:val="clear" w:color="auto" w:fill="BFBFBF" w:themeFill="background1" w:themeFillShade="BF"/>
          </w:tcPr>
          <w:p w:rsidR="004940D8" w:rsidRPr="00FD3171" w:rsidRDefault="004940D8" w:rsidP="0097388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Property </w:t>
            </w:r>
            <w:r w:rsidRPr="00FD3171">
              <w:rPr>
                <w:rFonts w:ascii="Calibri" w:hAnsi="Calibri" w:cs="Calibri"/>
                <w:sz w:val="22"/>
                <w:szCs w:val="22"/>
              </w:rPr>
              <w:t xml:space="preserve">Name </w:t>
            </w:r>
          </w:p>
        </w:tc>
        <w:tc>
          <w:tcPr>
            <w:tcW w:w="7560" w:type="dxa"/>
          </w:tcPr>
          <w:p w:rsidR="004940D8" w:rsidRPr="00FD3171" w:rsidRDefault="004940D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26CF" w:rsidRPr="00FD3171" w:rsidTr="00D9645B">
        <w:tc>
          <w:tcPr>
            <w:tcW w:w="2515" w:type="dxa"/>
            <w:shd w:val="clear" w:color="auto" w:fill="BFBFBF" w:themeFill="background1" w:themeFillShade="BF"/>
          </w:tcPr>
          <w:p w:rsidR="00E026CF" w:rsidRPr="00FD3171" w:rsidRDefault="00E026CF" w:rsidP="0097388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7560" w:type="dxa"/>
          </w:tcPr>
          <w:p w:rsidR="00E026CF" w:rsidRPr="00FD3171" w:rsidRDefault="00E026C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26CF" w:rsidRPr="00FD3171" w:rsidTr="00D9645B">
        <w:tc>
          <w:tcPr>
            <w:tcW w:w="2515" w:type="dxa"/>
            <w:shd w:val="clear" w:color="auto" w:fill="BFBFBF" w:themeFill="background1" w:themeFillShade="BF"/>
          </w:tcPr>
          <w:p w:rsidR="00E026CF" w:rsidRPr="00FD3171" w:rsidRDefault="00E026CF" w:rsidP="0097388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City, County, State</w:t>
            </w:r>
          </w:p>
        </w:tc>
        <w:tc>
          <w:tcPr>
            <w:tcW w:w="7560" w:type="dxa"/>
          </w:tcPr>
          <w:p w:rsidR="00E026CF" w:rsidRPr="00FD3171" w:rsidRDefault="00E026C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9645B" w:rsidRPr="00FD3171" w:rsidTr="00D9645B">
        <w:tc>
          <w:tcPr>
            <w:tcW w:w="2515" w:type="dxa"/>
            <w:shd w:val="clear" w:color="auto" w:fill="BFBFBF" w:themeFill="background1" w:themeFillShade="BF"/>
          </w:tcPr>
          <w:p w:rsidR="00D9645B" w:rsidRPr="0041195C" w:rsidRDefault="00D9645B" w:rsidP="0097388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 Parcel Numbers</w:t>
            </w:r>
          </w:p>
        </w:tc>
        <w:tc>
          <w:tcPr>
            <w:tcW w:w="7560" w:type="dxa"/>
          </w:tcPr>
          <w:p w:rsidR="00D9645B" w:rsidRPr="00FD3171" w:rsidRDefault="00D964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2749B" w:rsidRPr="00FD3171" w:rsidTr="00D9645B">
        <w:tc>
          <w:tcPr>
            <w:tcW w:w="2515" w:type="dxa"/>
            <w:shd w:val="clear" w:color="auto" w:fill="BFBFBF" w:themeFill="background1" w:themeFillShade="BF"/>
          </w:tcPr>
          <w:p w:rsidR="0092749B" w:rsidRDefault="00D9645B" w:rsidP="0097388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On-site Contact Name</w:t>
            </w:r>
          </w:p>
        </w:tc>
        <w:tc>
          <w:tcPr>
            <w:tcW w:w="7560" w:type="dxa"/>
          </w:tcPr>
          <w:p w:rsidR="0092749B" w:rsidRPr="00FD3171" w:rsidRDefault="0092749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9645B" w:rsidRPr="00FD3171" w:rsidTr="00D9645B">
        <w:tc>
          <w:tcPr>
            <w:tcW w:w="2515" w:type="dxa"/>
            <w:shd w:val="clear" w:color="auto" w:fill="BFBFBF" w:themeFill="background1" w:themeFillShade="BF"/>
          </w:tcPr>
          <w:p w:rsidR="00D9645B" w:rsidRPr="0041195C" w:rsidRDefault="00D9645B" w:rsidP="0097388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On-Site Contact Number</w:t>
            </w:r>
          </w:p>
        </w:tc>
        <w:tc>
          <w:tcPr>
            <w:tcW w:w="7560" w:type="dxa"/>
          </w:tcPr>
          <w:p w:rsidR="00D9645B" w:rsidRPr="00FD3171" w:rsidRDefault="00D964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GridTableLight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3955"/>
        <w:gridCol w:w="3240"/>
        <w:gridCol w:w="1710"/>
        <w:gridCol w:w="1170"/>
      </w:tblGrid>
      <w:tr w:rsidR="003B7D8B" w:rsidRPr="00FD3171" w:rsidTr="00911788">
        <w:trPr>
          <w:trHeight w:val="385"/>
        </w:trPr>
        <w:tc>
          <w:tcPr>
            <w:tcW w:w="10075" w:type="dxa"/>
            <w:gridSpan w:val="4"/>
            <w:shd w:val="clear" w:color="auto" w:fill="BFBFBF" w:themeFill="background1" w:themeFillShade="BF"/>
          </w:tcPr>
          <w:p w:rsidR="003B7D8B" w:rsidRPr="00FD3171" w:rsidRDefault="003B7D8B" w:rsidP="00BB028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171">
              <w:rPr>
                <w:rFonts w:ascii="Calibri" w:hAnsi="Calibri" w:cs="Calibri"/>
                <w:b/>
                <w:sz w:val="22"/>
                <w:szCs w:val="22"/>
              </w:rPr>
              <w:t>Site Representatives Interviewed or Assisting in Inspection:</w:t>
            </w:r>
          </w:p>
        </w:tc>
      </w:tr>
      <w:tr w:rsidR="009A13CC" w:rsidRPr="00FD3171" w:rsidTr="00D9645B">
        <w:trPr>
          <w:trHeight w:val="385"/>
        </w:trPr>
        <w:tc>
          <w:tcPr>
            <w:tcW w:w="3955" w:type="dxa"/>
            <w:shd w:val="clear" w:color="auto" w:fill="F2F2F2" w:themeFill="background1" w:themeFillShade="F2"/>
          </w:tcPr>
          <w:p w:rsidR="009A13CC" w:rsidRPr="00FD3171" w:rsidRDefault="009A13CC" w:rsidP="009360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9A13CC" w:rsidRPr="00FD3171" w:rsidRDefault="009A13CC" w:rsidP="009360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9A13CC" w:rsidRPr="00FD3171" w:rsidRDefault="004940D8" w:rsidP="009360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Contact Number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9A13CC" w:rsidRPr="00FD3171" w:rsidRDefault="004940D8" w:rsidP="009360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</w:t>
            </w:r>
            <w:r w:rsidRPr="00FD3171">
              <w:rPr>
                <w:rFonts w:ascii="Calibri" w:hAnsi="Calibri" w:cs="Calibri"/>
                <w:sz w:val="22"/>
                <w:szCs w:val="22"/>
              </w:rPr>
              <w:t xml:space="preserve"> of years at Site</w:t>
            </w:r>
          </w:p>
        </w:tc>
      </w:tr>
      <w:tr w:rsidR="009A13CC" w:rsidRPr="00FD3171" w:rsidTr="00D9645B">
        <w:trPr>
          <w:trHeight w:val="385"/>
        </w:trPr>
        <w:tc>
          <w:tcPr>
            <w:tcW w:w="3955" w:type="dxa"/>
            <w:shd w:val="clear" w:color="auto" w:fill="FFFFFF" w:themeFill="background1"/>
          </w:tcPr>
          <w:p w:rsidR="009A13CC" w:rsidRPr="00FD3171" w:rsidRDefault="009A13CC" w:rsidP="009360B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9A13CC" w:rsidRPr="00FD3171" w:rsidRDefault="009A13CC" w:rsidP="009360B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9A13CC" w:rsidRPr="00FD3171" w:rsidRDefault="009A13CC" w:rsidP="00D9645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9A13CC" w:rsidRPr="00FD3171" w:rsidRDefault="009A13CC" w:rsidP="009A13CC">
            <w:pPr>
              <w:tabs>
                <w:tab w:val="left" w:pos="1591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9645B" w:rsidRPr="00FD3171" w:rsidTr="00D9645B">
        <w:trPr>
          <w:trHeight w:val="385"/>
        </w:trPr>
        <w:tc>
          <w:tcPr>
            <w:tcW w:w="3955" w:type="dxa"/>
            <w:shd w:val="clear" w:color="auto" w:fill="FFFFFF" w:themeFill="background1"/>
          </w:tcPr>
          <w:p w:rsidR="00D9645B" w:rsidRPr="00FD3171" w:rsidRDefault="00D9645B" w:rsidP="009360B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D9645B" w:rsidRPr="00FD3171" w:rsidRDefault="00D9645B" w:rsidP="009360B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9645B" w:rsidRPr="00FD3171" w:rsidRDefault="00D9645B" w:rsidP="00D9645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9645B" w:rsidRPr="00FD3171" w:rsidRDefault="00D9645B" w:rsidP="009A13CC">
            <w:pPr>
              <w:tabs>
                <w:tab w:val="left" w:pos="1591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3B7D8B" w:rsidRPr="00CB20E0" w:rsidRDefault="003B7D8B">
      <w:pPr>
        <w:rPr>
          <w:rFonts w:ascii="Calibri" w:hAnsi="Calibri" w:cs="Calibri"/>
          <w:sz w:val="16"/>
          <w:szCs w:val="16"/>
        </w:rPr>
      </w:pPr>
    </w:p>
    <w:p w:rsidR="00067D0A" w:rsidRPr="00FD3171" w:rsidRDefault="00067D0A" w:rsidP="00FD3171">
      <w:pPr>
        <w:pStyle w:val="Heading1"/>
      </w:pPr>
      <w:r w:rsidRPr="00FD3171">
        <w:t>Site Description</w:t>
      </w:r>
    </w:p>
    <w:tbl>
      <w:tblPr>
        <w:tblStyle w:val="GridTableLight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2065"/>
        <w:gridCol w:w="1440"/>
        <w:gridCol w:w="1350"/>
        <w:gridCol w:w="900"/>
        <w:gridCol w:w="720"/>
        <w:gridCol w:w="180"/>
        <w:gridCol w:w="1710"/>
        <w:gridCol w:w="1710"/>
      </w:tblGrid>
      <w:tr w:rsidR="00AD5B5A" w:rsidRPr="00FD3171" w:rsidTr="00911788">
        <w:trPr>
          <w:trHeight w:val="37"/>
        </w:trPr>
        <w:tc>
          <w:tcPr>
            <w:tcW w:w="100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5B5A" w:rsidRPr="00FD3171" w:rsidRDefault="00AD5B5A" w:rsidP="00AD5B5A">
            <w:pPr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171">
              <w:rPr>
                <w:rFonts w:ascii="Calibri" w:hAnsi="Calibri" w:cs="Calibri"/>
                <w:b/>
                <w:sz w:val="22"/>
                <w:szCs w:val="22"/>
              </w:rPr>
              <w:t>Building Details</w:t>
            </w:r>
          </w:p>
        </w:tc>
      </w:tr>
      <w:tr w:rsidR="00047C05" w:rsidRPr="00FD3171" w:rsidTr="00566AB0">
        <w:trPr>
          <w:trHeight w:val="37"/>
        </w:trPr>
        <w:tc>
          <w:tcPr>
            <w:tcW w:w="5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47C05" w:rsidRPr="00FD3171" w:rsidRDefault="00047C05" w:rsidP="00AD5B5A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47C05" w:rsidRPr="00FD3171" w:rsidRDefault="00047C05" w:rsidP="00AD5B5A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sz w:val="22"/>
                <w:szCs w:val="22"/>
              </w:rPr>
              <w:t>No. of Stories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47C05" w:rsidRPr="00FD3171" w:rsidRDefault="00047C05" w:rsidP="00AD5B5A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sz w:val="22"/>
                <w:szCs w:val="22"/>
              </w:rPr>
              <w:t>Square Footage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47C05" w:rsidRPr="00FD3171" w:rsidRDefault="00047C05" w:rsidP="00AD5B5A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sz w:val="22"/>
                <w:szCs w:val="22"/>
              </w:rPr>
              <w:t>Year Built</w:t>
            </w:r>
          </w:p>
        </w:tc>
      </w:tr>
      <w:tr w:rsidR="00047C05" w:rsidRPr="00FD3171" w:rsidTr="00566AB0">
        <w:trPr>
          <w:trHeight w:val="37"/>
        </w:trPr>
        <w:tc>
          <w:tcPr>
            <w:tcW w:w="5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47C05" w:rsidRPr="00FD3171" w:rsidTr="00566AB0">
        <w:trPr>
          <w:trHeight w:val="37"/>
        </w:trPr>
        <w:tc>
          <w:tcPr>
            <w:tcW w:w="5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47C05" w:rsidRPr="00FD3171" w:rsidTr="00566AB0">
        <w:trPr>
          <w:trHeight w:val="37"/>
        </w:trPr>
        <w:tc>
          <w:tcPr>
            <w:tcW w:w="5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47C05" w:rsidRPr="00FD3171" w:rsidTr="00566AB0">
        <w:trPr>
          <w:trHeight w:val="3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7C05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Renovations / What Year</w:t>
            </w:r>
          </w:p>
        </w:tc>
        <w:tc>
          <w:tcPr>
            <w:tcW w:w="8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7C05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047C05" w:rsidRPr="00FD3171" w:rsidRDefault="00047C05" w:rsidP="00973885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66AB0" w:rsidRPr="00FD3171" w:rsidTr="00566AB0">
        <w:trPr>
          <w:trHeight w:val="3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6AB0" w:rsidRPr="00FD3171" w:rsidRDefault="00566AB0" w:rsidP="00566AB0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Total Parking Spaces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6AB0" w:rsidRPr="00FD3171" w:rsidRDefault="00566AB0" w:rsidP="00566AB0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6AB0" w:rsidRPr="00FD3171" w:rsidRDefault="00566AB0" w:rsidP="00566AB0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566AB0">
              <w:rPr>
                <w:rFonts w:ascii="Calibri" w:hAnsi="Calibri" w:cs="Calibri"/>
                <w:sz w:val="22"/>
                <w:szCs w:val="22"/>
                <w:shd w:val="clear" w:color="auto" w:fill="F2F2F2" w:themeFill="background1" w:themeFillShade="F2"/>
              </w:rPr>
              <w:t># 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ccessible Spaces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6AB0" w:rsidRPr="00FD3171" w:rsidRDefault="00566AB0" w:rsidP="00566AB0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6AB0" w:rsidRPr="00FD3171" w:rsidRDefault="00566AB0" w:rsidP="00566AB0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 Van-Accessible Spaces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6AB0" w:rsidRPr="00FD3171" w:rsidRDefault="00566AB0" w:rsidP="00566AB0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115461" w:rsidRDefault="00115461"/>
    <w:tbl>
      <w:tblPr>
        <w:tblStyle w:val="GridTableLight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3235"/>
        <w:gridCol w:w="6840"/>
      </w:tblGrid>
      <w:tr w:rsidR="00AD5B5A" w:rsidRPr="00FD3171" w:rsidTr="00911788">
        <w:trPr>
          <w:trHeight w:val="78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5B5A" w:rsidRPr="00FD3171" w:rsidRDefault="00AD5B5A" w:rsidP="00AD5B5A">
            <w:pPr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171">
              <w:rPr>
                <w:rFonts w:ascii="Calibri" w:hAnsi="Calibri" w:cs="Calibri"/>
                <w:b/>
                <w:sz w:val="22"/>
                <w:szCs w:val="22"/>
              </w:rPr>
              <w:t>Utility Service Providers:</w:t>
            </w:r>
          </w:p>
        </w:tc>
      </w:tr>
      <w:tr w:rsidR="00BB0288" w:rsidRPr="00FD3171" w:rsidTr="00A84B93">
        <w:trPr>
          <w:trHeight w:val="7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B0288" w:rsidRPr="00FD3171" w:rsidRDefault="00E40483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="00BB0288" w:rsidRPr="00FD3171">
              <w:rPr>
                <w:rFonts w:ascii="Calibri" w:hAnsi="Calibri" w:cs="Calibri"/>
                <w:color w:val="000000"/>
                <w:sz w:val="22"/>
                <w:szCs w:val="22"/>
              </w:rPr>
              <w:t>ater: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0288" w:rsidRPr="00FD3171" w:rsidTr="00A84B93">
        <w:trPr>
          <w:trHeight w:val="7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color w:val="000000"/>
                <w:sz w:val="22"/>
                <w:szCs w:val="22"/>
              </w:rPr>
              <w:t>Sewer: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0288" w:rsidRPr="00FD3171" w:rsidTr="00A84B93">
        <w:trPr>
          <w:trHeight w:val="7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color w:val="000000"/>
                <w:sz w:val="22"/>
                <w:szCs w:val="22"/>
              </w:rPr>
              <w:t>Electricity: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0288" w:rsidRPr="00FD3171" w:rsidTr="00A84B93">
        <w:trPr>
          <w:trHeight w:val="7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D3171">
              <w:rPr>
                <w:rFonts w:ascii="Calibri" w:hAnsi="Calibri" w:cs="Calibri"/>
                <w:color w:val="000000"/>
                <w:sz w:val="22"/>
                <w:szCs w:val="22"/>
              </w:rPr>
              <w:t>Natural Gas: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88" w:rsidRPr="00FD3171" w:rsidRDefault="00BB0288" w:rsidP="00BB0288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41195C" w:rsidRDefault="0041195C" w:rsidP="00FD3171">
      <w:pPr>
        <w:pStyle w:val="Heading1"/>
        <w:rPr>
          <w:sz w:val="12"/>
          <w:szCs w:val="12"/>
        </w:rPr>
      </w:pPr>
    </w:p>
    <w:tbl>
      <w:tblPr>
        <w:tblStyle w:val="TableGrid"/>
        <w:tblW w:w="0" w:type="auto"/>
        <w:tblLook w:val="04A0"/>
      </w:tblPr>
      <w:tblGrid>
        <w:gridCol w:w="8005"/>
        <w:gridCol w:w="2065"/>
      </w:tblGrid>
      <w:tr w:rsidR="00045A3A" w:rsidTr="00911788">
        <w:tc>
          <w:tcPr>
            <w:tcW w:w="8005" w:type="dxa"/>
            <w:shd w:val="clear" w:color="auto" w:fill="BFBFBF" w:themeFill="background1" w:themeFillShade="BF"/>
          </w:tcPr>
          <w:p w:rsidR="00045A3A" w:rsidRPr="0092749B" w:rsidRDefault="00115461" w:rsidP="00045A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</w:t>
            </w:r>
            <w:r w:rsidR="00045A3A" w:rsidRPr="0092749B">
              <w:rPr>
                <w:b/>
                <w:sz w:val="22"/>
                <w:szCs w:val="22"/>
              </w:rPr>
              <w:t>the roof</w:t>
            </w:r>
            <w:r>
              <w:rPr>
                <w:b/>
                <w:sz w:val="22"/>
                <w:szCs w:val="22"/>
              </w:rPr>
              <w:t xml:space="preserve">s </w:t>
            </w:r>
            <w:r w:rsidR="00045A3A" w:rsidRPr="0092749B">
              <w:rPr>
                <w:b/>
                <w:sz w:val="22"/>
                <w:szCs w:val="22"/>
              </w:rPr>
              <w:t>pitched?</w:t>
            </w:r>
          </w:p>
        </w:tc>
        <w:tc>
          <w:tcPr>
            <w:tcW w:w="2065" w:type="dxa"/>
          </w:tcPr>
          <w:p w:rsidR="00045A3A" w:rsidRDefault="003658BA" w:rsidP="00045A3A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654177893"/>
              </w:sdtPr>
              <w:sdtContent>
                <w:r w:rsidR="00045A3A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5A3A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49760169"/>
              </w:sdtPr>
              <w:sdtContent>
                <w:r w:rsidR="00045A3A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5A3A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045A3A" w:rsidTr="00115461">
        <w:tc>
          <w:tcPr>
            <w:tcW w:w="8005" w:type="dxa"/>
            <w:shd w:val="clear" w:color="auto" w:fill="F2F2F2" w:themeFill="background1" w:themeFillShade="F2"/>
          </w:tcPr>
          <w:p w:rsidR="00045A3A" w:rsidRPr="0092749B" w:rsidRDefault="00045A3A" w:rsidP="00115461">
            <w:pPr>
              <w:spacing w:after="0"/>
              <w:rPr>
                <w:b/>
                <w:sz w:val="22"/>
                <w:szCs w:val="22"/>
              </w:rPr>
            </w:pPr>
            <w:bookmarkStart w:id="0" w:name="_Hlk524012486"/>
            <w:r w:rsidRPr="00115461">
              <w:rPr>
                <w:rFonts w:ascii="Calibri" w:hAnsi="Calibri" w:cs="Calibri"/>
                <w:sz w:val="22"/>
                <w:szCs w:val="22"/>
              </w:rPr>
              <w:t>If</w:t>
            </w:r>
            <w:r w:rsidRPr="0092749B">
              <w:rPr>
                <w:b/>
                <w:sz w:val="22"/>
                <w:szCs w:val="22"/>
              </w:rPr>
              <w:t xml:space="preserve"> its flat or low sloped, can you confirm safe access to the roof?</w:t>
            </w:r>
          </w:p>
        </w:tc>
        <w:tc>
          <w:tcPr>
            <w:tcW w:w="2065" w:type="dxa"/>
          </w:tcPr>
          <w:p w:rsidR="00045A3A" w:rsidRPr="005B3951" w:rsidRDefault="003658BA" w:rsidP="00045A3A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591284526"/>
              </w:sdtPr>
              <w:sdtContent>
                <w:r w:rsidR="00045A3A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5A3A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365500083"/>
              </w:sdtPr>
              <w:sdtContent>
                <w:r w:rsidR="00045A3A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5A3A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</w:tbl>
    <w:bookmarkEnd w:id="0"/>
    <w:p w:rsidR="0041195C" w:rsidRDefault="002114C0" w:rsidP="00FD3171">
      <w:pPr>
        <w:pStyle w:val="Heading1"/>
      </w:pPr>
      <w:r>
        <w:lastRenderedPageBreak/>
        <w:t>Major Replacement costs</w:t>
      </w:r>
    </w:p>
    <w:tbl>
      <w:tblPr>
        <w:tblStyle w:val="GridTableLight"/>
        <w:tblW w:w="10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1255"/>
        <w:gridCol w:w="2520"/>
        <w:gridCol w:w="2880"/>
        <w:gridCol w:w="1710"/>
        <w:gridCol w:w="1960"/>
        <w:gridCol w:w="8"/>
      </w:tblGrid>
      <w:tr w:rsidR="00F07C06" w:rsidRPr="00FD3171" w:rsidTr="00566AB0">
        <w:trPr>
          <w:gridAfter w:val="1"/>
          <w:wAfter w:w="8" w:type="dxa"/>
          <w:trHeight w:val="78"/>
        </w:trPr>
        <w:tc>
          <w:tcPr>
            <w:tcW w:w="8365" w:type="dxa"/>
            <w:gridSpan w:val="4"/>
            <w:shd w:val="clear" w:color="auto" w:fill="BFBFBF" w:themeFill="background1" w:themeFillShade="BF"/>
            <w:vAlign w:val="center"/>
          </w:tcPr>
          <w:p w:rsidR="00F07C06" w:rsidRPr="006C0096" w:rsidRDefault="00045A3A" w:rsidP="006C0096">
            <w:pPr>
              <w:keepNext/>
              <w:keepLines/>
              <w:spacing w:after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009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Have</w:t>
            </w:r>
            <w:r w:rsidR="00A40E0F" w:rsidRPr="006C009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the building’s exterior walls be repainted within the past 8 years?</w:t>
            </w:r>
          </w:p>
        </w:tc>
        <w:tc>
          <w:tcPr>
            <w:tcW w:w="1960" w:type="dxa"/>
            <w:shd w:val="clear" w:color="auto" w:fill="FFFFFF" w:themeFill="background1"/>
            <w:vAlign w:val="bottom"/>
          </w:tcPr>
          <w:p w:rsidR="00F07C06" w:rsidRPr="00FD3171" w:rsidRDefault="003658BA" w:rsidP="00CE76BF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855959939"/>
              </w:sdtPr>
              <w:sdtContent>
                <w:r w:rsidR="00F07C0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07C06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203635730"/>
              </w:sdtPr>
              <w:sdtContent>
                <w:r w:rsidR="00F07C0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07C06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6C0096" w:rsidTr="00566AB0">
        <w:trPr>
          <w:trHeight w:val="78"/>
        </w:trPr>
        <w:tc>
          <w:tcPr>
            <w:tcW w:w="3775" w:type="dxa"/>
            <w:gridSpan w:val="2"/>
            <w:shd w:val="clear" w:color="auto" w:fill="F2F2F2" w:themeFill="background1" w:themeFillShade="F2"/>
            <w:vAlign w:val="center"/>
          </w:tcPr>
          <w:p w:rsidR="006C0096" w:rsidRPr="00900404" w:rsidRDefault="00115461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Year / Costs Associated</w:t>
            </w:r>
          </w:p>
        </w:tc>
        <w:tc>
          <w:tcPr>
            <w:tcW w:w="6558" w:type="dxa"/>
            <w:gridSpan w:val="4"/>
            <w:shd w:val="clear" w:color="auto" w:fill="FFFFFF" w:themeFill="background1"/>
            <w:vAlign w:val="center"/>
          </w:tcPr>
          <w:p w:rsidR="006C0096" w:rsidRDefault="006C0096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2114C0" w:rsidRPr="00FD3171" w:rsidTr="00566AB0">
        <w:trPr>
          <w:gridAfter w:val="1"/>
          <w:wAfter w:w="8" w:type="dxa"/>
          <w:trHeight w:val="78"/>
        </w:trPr>
        <w:tc>
          <w:tcPr>
            <w:tcW w:w="8365" w:type="dxa"/>
            <w:gridSpan w:val="4"/>
            <w:shd w:val="clear" w:color="auto" w:fill="BFBFBF" w:themeFill="background1" w:themeFillShade="BF"/>
            <w:vAlign w:val="center"/>
          </w:tcPr>
          <w:p w:rsidR="002114C0" w:rsidRPr="00900404" w:rsidRDefault="00045A3A" w:rsidP="002114C0">
            <w:pPr>
              <w:spacing w:after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Have</w:t>
            </w:r>
            <w:r w:rsidR="002114C0"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the building’s exterior walls be re-caulked</w:t>
            </w: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or tuck-pointed </w:t>
            </w:r>
            <w:r w:rsidR="002114C0"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within the past 8 years? </w:t>
            </w:r>
          </w:p>
        </w:tc>
        <w:tc>
          <w:tcPr>
            <w:tcW w:w="1960" w:type="dxa"/>
            <w:shd w:val="clear" w:color="auto" w:fill="FFFFFF" w:themeFill="background1"/>
            <w:vAlign w:val="bottom"/>
          </w:tcPr>
          <w:p w:rsidR="002114C0" w:rsidRDefault="003658BA" w:rsidP="002114C0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632564563"/>
              </w:sdtPr>
              <w:sdtContent>
                <w:r w:rsidR="002114C0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2114C0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202671993"/>
              </w:sdtPr>
              <w:sdtContent>
                <w:r w:rsidR="002114C0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2114C0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EB0400" w:rsidRPr="00FD3171" w:rsidTr="00566AB0">
        <w:trPr>
          <w:trHeight w:val="78"/>
        </w:trPr>
        <w:tc>
          <w:tcPr>
            <w:tcW w:w="3775" w:type="dxa"/>
            <w:gridSpan w:val="2"/>
            <w:shd w:val="clear" w:color="auto" w:fill="F2F2F2" w:themeFill="background1" w:themeFillShade="F2"/>
            <w:vAlign w:val="center"/>
          </w:tcPr>
          <w:p w:rsidR="00EB0400" w:rsidRPr="00900404" w:rsidRDefault="00115461" w:rsidP="002114C0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bookmarkStart w:id="1" w:name="_Hlk529364825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Year / Costs Associated</w:t>
            </w:r>
          </w:p>
        </w:tc>
        <w:tc>
          <w:tcPr>
            <w:tcW w:w="6558" w:type="dxa"/>
            <w:gridSpan w:val="4"/>
            <w:shd w:val="clear" w:color="auto" w:fill="FFFFFF" w:themeFill="background1"/>
            <w:vAlign w:val="center"/>
          </w:tcPr>
          <w:p w:rsidR="00EB0400" w:rsidRDefault="00EB0400" w:rsidP="002114C0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5A4DE2" w:rsidRPr="00FD3171" w:rsidTr="005A4DE2">
        <w:trPr>
          <w:trHeight w:val="78"/>
        </w:trPr>
        <w:tc>
          <w:tcPr>
            <w:tcW w:w="8365" w:type="dxa"/>
            <w:gridSpan w:val="4"/>
            <w:shd w:val="clear" w:color="auto" w:fill="BFBFBF" w:themeFill="background1" w:themeFillShade="BF"/>
            <w:vAlign w:val="center"/>
          </w:tcPr>
          <w:p w:rsidR="005A4DE2" w:rsidRDefault="005A4DE2" w:rsidP="005A4DE2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s the </w:t>
            </w: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building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had a façade inspection performed </w:t>
            </w: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within the past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years? </w:t>
            </w:r>
          </w:p>
        </w:tc>
        <w:tc>
          <w:tcPr>
            <w:tcW w:w="1968" w:type="dxa"/>
            <w:gridSpan w:val="2"/>
            <w:shd w:val="clear" w:color="auto" w:fill="FFFFFF" w:themeFill="background1"/>
            <w:vAlign w:val="bottom"/>
          </w:tcPr>
          <w:p w:rsidR="005A4DE2" w:rsidRDefault="003658BA" w:rsidP="005A4DE2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23972964"/>
              </w:sdtPr>
              <w:sdtContent>
                <w:r w:rsidR="005A4DE2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A4DE2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808911139"/>
              </w:sdtPr>
              <w:sdtContent>
                <w:r w:rsidR="005A4DE2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A4DE2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5A4DE2" w:rsidRPr="00FD3171" w:rsidTr="005A4DE2">
        <w:trPr>
          <w:trHeight w:val="78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:rsidR="005A4DE2" w:rsidRPr="005A4DE2" w:rsidRDefault="005A4DE2" w:rsidP="002114C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4DE2">
              <w:rPr>
                <w:rFonts w:ascii="Calibri" w:hAnsi="Calibri" w:cs="Calibri"/>
                <w:color w:val="000000"/>
                <w:sz w:val="22"/>
                <w:szCs w:val="22"/>
              </w:rPr>
              <w:t>If so when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5A4DE2" w:rsidRPr="005A4DE2" w:rsidRDefault="005A4DE2" w:rsidP="002114C0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5A4DE2" w:rsidRPr="005A4DE2" w:rsidRDefault="005A4DE2" w:rsidP="002114C0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 w:rsidRPr="005A4DE2">
              <w:rPr>
                <w:rFonts w:ascii="Calibri" w:eastAsia="MS Gothic" w:hAnsi="Calibri" w:cs="Calibri"/>
                <w:sz w:val="22"/>
                <w:szCs w:val="22"/>
              </w:rPr>
              <w:t>What Category is it listed as?</w:t>
            </w:r>
          </w:p>
        </w:tc>
        <w:tc>
          <w:tcPr>
            <w:tcW w:w="3678" w:type="dxa"/>
            <w:gridSpan w:val="3"/>
            <w:shd w:val="clear" w:color="auto" w:fill="FFFFFF" w:themeFill="background1"/>
            <w:vAlign w:val="center"/>
          </w:tcPr>
          <w:p w:rsidR="005A4DE2" w:rsidRPr="005A4DE2" w:rsidRDefault="005A4DE2" w:rsidP="002114C0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115461" w:rsidRPr="00FD3171" w:rsidTr="00566AB0">
        <w:trPr>
          <w:trHeight w:val="78"/>
        </w:trPr>
        <w:tc>
          <w:tcPr>
            <w:tcW w:w="10333" w:type="dxa"/>
            <w:gridSpan w:val="6"/>
            <w:shd w:val="clear" w:color="auto" w:fill="BFBFBF" w:themeFill="background1" w:themeFillShade="BF"/>
            <w:vAlign w:val="center"/>
          </w:tcPr>
          <w:p w:rsidR="00115461" w:rsidRPr="00115461" w:rsidRDefault="00115461" w:rsidP="00115461">
            <w:pPr>
              <w:spacing w:after="0"/>
              <w:rPr>
                <w:rFonts w:ascii="Calibri" w:eastAsia="MS Gothic" w:hAnsi="Calibri" w:cs="Calibri"/>
                <w:b/>
                <w:sz w:val="22"/>
                <w:szCs w:val="22"/>
              </w:rPr>
            </w:pPr>
            <w:r w:rsidRPr="00115461">
              <w:rPr>
                <w:rFonts w:ascii="Calibri" w:eastAsia="MS Gothic" w:hAnsi="Calibri" w:cs="Calibri"/>
                <w:b/>
                <w:sz w:val="22"/>
                <w:szCs w:val="22"/>
              </w:rPr>
              <w:t>What type of roof</w:t>
            </w:r>
            <w:r w:rsidR="005C28A1">
              <w:rPr>
                <w:rFonts w:ascii="Calibri" w:eastAsia="MS Gothic" w:hAnsi="Calibri" w:cs="Calibri"/>
                <w:b/>
                <w:sz w:val="22"/>
                <w:szCs w:val="22"/>
              </w:rPr>
              <w:t xml:space="preserve"> membranes</w:t>
            </w:r>
            <w:r w:rsidRPr="00115461">
              <w:rPr>
                <w:rFonts w:ascii="Calibri" w:eastAsia="MS Gothic" w:hAnsi="Calibri" w:cs="Calibri"/>
                <w:b/>
                <w:sz w:val="22"/>
                <w:szCs w:val="22"/>
              </w:rPr>
              <w:t xml:space="preserve"> are onsite:</w:t>
            </w:r>
          </w:p>
        </w:tc>
      </w:tr>
      <w:bookmarkEnd w:id="1"/>
      <w:tr w:rsidR="006C0096" w:rsidRPr="00FD3171" w:rsidTr="00566AB0">
        <w:trPr>
          <w:trHeight w:val="78"/>
        </w:trPr>
        <w:tc>
          <w:tcPr>
            <w:tcW w:w="10333" w:type="dxa"/>
            <w:gridSpan w:val="6"/>
            <w:shd w:val="clear" w:color="auto" w:fill="FFFFFF" w:themeFill="background1"/>
            <w:vAlign w:val="center"/>
          </w:tcPr>
          <w:p w:rsidR="006C0096" w:rsidRPr="00900404" w:rsidRDefault="003658BA" w:rsidP="006C0096">
            <w:pPr>
              <w:spacing w:after="0"/>
              <w:jc w:val="center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895005190"/>
              </w:sdtPr>
              <w:sdtContent>
                <w:r w:rsidR="006C0096" w:rsidRPr="00900404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6C0096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TPO   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202440260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EPDM  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954214769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Asphalt Shingle  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368493818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Standing Seam Metal Panels   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7141270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Built up   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39173242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Ballasted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414442820"/>
              </w:sdtPr>
              <w:sdtContent>
                <w:r w:rsidR="00047C05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7C05">
              <w:rPr>
                <w:rFonts w:ascii="Calibri" w:eastAsia="MS Gothic" w:hAnsi="Calibri" w:cs="Calibri"/>
                <w:sz w:val="22"/>
                <w:szCs w:val="22"/>
              </w:rPr>
              <w:t xml:space="preserve"> ____________</w:t>
            </w:r>
          </w:p>
        </w:tc>
      </w:tr>
      <w:tr w:rsidR="006C0096" w:rsidRPr="00FD3171" w:rsidTr="00566AB0">
        <w:trPr>
          <w:gridAfter w:val="1"/>
          <w:wAfter w:w="8" w:type="dxa"/>
          <w:trHeight w:val="78"/>
        </w:trPr>
        <w:tc>
          <w:tcPr>
            <w:tcW w:w="8365" w:type="dxa"/>
            <w:gridSpan w:val="4"/>
            <w:shd w:val="clear" w:color="auto" w:fill="BFBFBF" w:themeFill="background1" w:themeFillShade="BF"/>
            <w:vAlign w:val="center"/>
          </w:tcPr>
          <w:p w:rsidR="006C0096" w:rsidRPr="00900404" w:rsidRDefault="006C0096" w:rsidP="006C0096">
            <w:pPr>
              <w:spacing w:after="0"/>
              <w:rPr>
                <w:rFonts w:ascii="Calibri" w:eastAsia="MS Gothic" w:hAnsi="Calibri" w:cs="Calibri"/>
                <w:b/>
                <w:sz w:val="22"/>
                <w:szCs w:val="22"/>
              </w:rPr>
            </w:pPr>
            <w:bookmarkStart w:id="2" w:name="_Hlk524006174"/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Have the building’s roof been replaced/repaired within the past 10 years?</w:t>
            </w:r>
          </w:p>
        </w:tc>
        <w:tc>
          <w:tcPr>
            <w:tcW w:w="1960" w:type="dxa"/>
            <w:shd w:val="clear" w:color="auto" w:fill="FFFFFF" w:themeFill="background1"/>
            <w:vAlign w:val="bottom"/>
          </w:tcPr>
          <w:p w:rsidR="006C0096" w:rsidRPr="006C0096" w:rsidRDefault="003658BA" w:rsidP="006C009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811951011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4972486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6C0096" w:rsidTr="00566AB0">
        <w:trPr>
          <w:trHeight w:val="78"/>
        </w:trPr>
        <w:tc>
          <w:tcPr>
            <w:tcW w:w="3775" w:type="dxa"/>
            <w:gridSpan w:val="2"/>
            <w:shd w:val="clear" w:color="auto" w:fill="F2F2F2" w:themeFill="background1" w:themeFillShade="F2"/>
            <w:vAlign w:val="center"/>
          </w:tcPr>
          <w:p w:rsidR="006C0096" w:rsidRPr="00900404" w:rsidRDefault="00115461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Year / Costs Associated</w:t>
            </w:r>
          </w:p>
        </w:tc>
        <w:tc>
          <w:tcPr>
            <w:tcW w:w="6558" w:type="dxa"/>
            <w:gridSpan w:val="4"/>
            <w:shd w:val="clear" w:color="auto" w:fill="FFFFFF" w:themeFill="background1"/>
            <w:vAlign w:val="center"/>
          </w:tcPr>
          <w:p w:rsidR="006C0096" w:rsidRDefault="006C0096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6C0096" w:rsidRPr="00FD3171" w:rsidTr="00566AB0">
        <w:trPr>
          <w:gridAfter w:val="1"/>
          <w:wAfter w:w="8" w:type="dxa"/>
          <w:trHeight w:val="78"/>
        </w:trPr>
        <w:tc>
          <w:tcPr>
            <w:tcW w:w="8365" w:type="dxa"/>
            <w:gridSpan w:val="4"/>
            <w:shd w:val="clear" w:color="auto" w:fill="BFBFBF" w:themeFill="background1" w:themeFillShade="BF"/>
            <w:vAlign w:val="center"/>
          </w:tcPr>
          <w:p w:rsidR="006C0096" w:rsidRPr="00900404" w:rsidRDefault="006C0096" w:rsidP="006C0096">
            <w:pPr>
              <w:spacing w:after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Are you aware of any historical or active leaks with the roofing system?</w:t>
            </w:r>
          </w:p>
        </w:tc>
        <w:tc>
          <w:tcPr>
            <w:tcW w:w="1960" w:type="dxa"/>
            <w:shd w:val="clear" w:color="auto" w:fill="FFFFFF" w:themeFill="background1"/>
            <w:vAlign w:val="bottom"/>
          </w:tcPr>
          <w:p w:rsidR="006C0096" w:rsidRDefault="003658BA" w:rsidP="006C009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759407636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25320838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</w:tbl>
    <w:p w:rsidR="00566AB0" w:rsidRDefault="00566AB0"/>
    <w:tbl>
      <w:tblPr>
        <w:tblStyle w:val="GridTableLight"/>
        <w:tblW w:w="10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3775"/>
        <w:gridCol w:w="4590"/>
        <w:gridCol w:w="1960"/>
        <w:gridCol w:w="8"/>
      </w:tblGrid>
      <w:tr w:rsidR="006C0096" w:rsidRPr="00FD3171" w:rsidTr="005C28A1">
        <w:trPr>
          <w:gridAfter w:val="1"/>
          <w:wAfter w:w="8" w:type="dxa"/>
          <w:trHeight w:val="78"/>
        </w:trPr>
        <w:tc>
          <w:tcPr>
            <w:tcW w:w="8365" w:type="dxa"/>
            <w:gridSpan w:val="2"/>
            <w:shd w:val="clear" w:color="auto" w:fill="BFBFBF" w:themeFill="background1" w:themeFillShade="BF"/>
            <w:vAlign w:val="center"/>
          </w:tcPr>
          <w:bookmarkEnd w:id="2"/>
          <w:p w:rsidR="006C0096" w:rsidRPr="00900404" w:rsidRDefault="006C0096" w:rsidP="006C0096">
            <w:pPr>
              <w:spacing w:after="0"/>
              <w:rPr>
                <w:rFonts w:ascii="Calibri" w:eastAsia="MS Gothic" w:hAnsi="Calibri" w:cs="Calibri"/>
                <w:b/>
                <w:sz w:val="22"/>
                <w:szCs w:val="22"/>
              </w:rPr>
            </w:pP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Has the asphalt pavement been resealed or restriped within the past 7 years?</w:t>
            </w:r>
          </w:p>
        </w:tc>
        <w:tc>
          <w:tcPr>
            <w:tcW w:w="1960" w:type="dxa"/>
            <w:shd w:val="clear" w:color="auto" w:fill="FFFFFF" w:themeFill="background1"/>
            <w:vAlign w:val="bottom"/>
          </w:tcPr>
          <w:p w:rsidR="006C0096" w:rsidRPr="00FD3171" w:rsidRDefault="003658BA" w:rsidP="006C009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476195996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199933457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6C0096" w:rsidTr="005C28A1">
        <w:trPr>
          <w:trHeight w:val="78"/>
        </w:trPr>
        <w:tc>
          <w:tcPr>
            <w:tcW w:w="3775" w:type="dxa"/>
            <w:shd w:val="clear" w:color="auto" w:fill="F2F2F2" w:themeFill="background1" w:themeFillShade="F2"/>
            <w:vAlign w:val="center"/>
          </w:tcPr>
          <w:p w:rsidR="006C0096" w:rsidRPr="00900404" w:rsidRDefault="00115461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What Year / Costs Associated </w:t>
            </w:r>
          </w:p>
        </w:tc>
        <w:tc>
          <w:tcPr>
            <w:tcW w:w="6558" w:type="dxa"/>
            <w:gridSpan w:val="3"/>
            <w:shd w:val="clear" w:color="auto" w:fill="FFFFFF" w:themeFill="background1"/>
            <w:vAlign w:val="center"/>
          </w:tcPr>
          <w:p w:rsidR="006C0096" w:rsidRDefault="006C0096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6C0096" w:rsidRPr="00FD3171" w:rsidTr="005C28A1">
        <w:trPr>
          <w:gridAfter w:val="1"/>
          <w:wAfter w:w="8" w:type="dxa"/>
          <w:trHeight w:val="78"/>
        </w:trPr>
        <w:tc>
          <w:tcPr>
            <w:tcW w:w="8365" w:type="dxa"/>
            <w:gridSpan w:val="2"/>
            <w:shd w:val="clear" w:color="auto" w:fill="BFBFBF" w:themeFill="background1" w:themeFillShade="BF"/>
            <w:vAlign w:val="center"/>
          </w:tcPr>
          <w:p w:rsidR="006C0096" w:rsidRPr="00900404" w:rsidRDefault="006C0096" w:rsidP="006C0096">
            <w:pPr>
              <w:spacing w:after="0"/>
              <w:rPr>
                <w:rFonts w:ascii="Calibri" w:eastAsia="MS Gothic" w:hAnsi="Calibri" w:cs="Calibri"/>
                <w:b/>
                <w:sz w:val="22"/>
                <w:szCs w:val="22"/>
              </w:rPr>
            </w:pPr>
            <w:r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Have there been any major asphalt or concrete repairs within the past 10 years?</w:t>
            </w:r>
          </w:p>
        </w:tc>
        <w:tc>
          <w:tcPr>
            <w:tcW w:w="1960" w:type="dxa"/>
            <w:shd w:val="clear" w:color="auto" w:fill="FFFFFF" w:themeFill="background1"/>
            <w:vAlign w:val="bottom"/>
          </w:tcPr>
          <w:p w:rsidR="006C0096" w:rsidRPr="006C0096" w:rsidRDefault="003658BA" w:rsidP="006C009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678773862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599634253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6C0096" w:rsidTr="005A4DE2">
        <w:trPr>
          <w:trHeight w:val="78"/>
        </w:trPr>
        <w:tc>
          <w:tcPr>
            <w:tcW w:w="3775" w:type="dxa"/>
            <w:shd w:val="clear" w:color="auto" w:fill="F2F2F2" w:themeFill="background1" w:themeFillShade="F2"/>
            <w:vAlign w:val="center"/>
          </w:tcPr>
          <w:p w:rsidR="006C0096" w:rsidRPr="00900404" w:rsidRDefault="006C0096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bookmarkStart w:id="3" w:name="_Hlk529365147"/>
            <w:r w:rsidRPr="00900404">
              <w:rPr>
                <w:rFonts w:ascii="Calibri" w:hAnsi="Calibri" w:cs="Calibri"/>
                <w:color w:val="000000"/>
                <w:sz w:val="22"/>
                <w:szCs w:val="22"/>
              </w:rPr>
              <w:t>If yes, please describe:</w:t>
            </w:r>
          </w:p>
        </w:tc>
        <w:tc>
          <w:tcPr>
            <w:tcW w:w="6558" w:type="dxa"/>
            <w:gridSpan w:val="3"/>
            <w:shd w:val="clear" w:color="auto" w:fill="FFFFFF" w:themeFill="background1"/>
            <w:vAlign w:val="center"/>
          </w:tcPr>
          <w:p w:rsidR="006C0096" w:rsidRDefault="006C0096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</w:tbl>
    <w:p w:rsidR="005C28A1" w:rsidRDefault="005C28A1"/>
    <w:tbl>
      <w:tblPr>
        <w:tblStyle w:val="GridTableLight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2245"/>
        <w:gridCol w:w="5040"/>
        <w:gridCol w:w="3060"/>
      </w:tblGrid>
      <w:tr w:rsidR="0092749B" w:rsidRPr="00FD3171" w:rsidTr="00EE4D1B">
        <w:trPr>
          <w:trHeight w:val="78"/>
        </w:trPr>
        <w:tc>
          <w:tcPr>
            <w:tcW w:w="10345" w:type="dxa"/>
            <w:gridSpan w:val="3"/>
            <w:shd w:val="clear" w:color="auto" w:fill="BFBFBF" w:themeFill="background1" w:themeFillShade="BF"/>
            <w:vAlign w:val="center"/>
          </w:tcPr>
          <w:p w:rsidR="0092749B" w:rsidRPr="00900404" w:rsidRDefault="00566AB0" w:rsidP="006C009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bookmarkStart w:id="4" w:name="_Hlk529385776"/>
            <w:bookmarkEnd w:id="3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Where a</w:t>
            </w:r>
            <w:r w:rsidR="0092749B" w:rsidRPr="0090040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 the HVAC units located?</w:t>
            </w:r>
          </w:p>
        </w:tc>
      </w:tr>
      <w:tr w:rsidR="006C0096" w:rsidRPr="00FD3171" w:rsidTr="00EE4D1B">
        <w:trPr>
          <w:trHeight w:val="78"/>
        </w:trPr>
        <w:tc>
          <w:tcPr>
            <w:tcW w:w="10345" w:type="dxa"/>
            <w:gridSpan w:val="3"/>
            <w:shd w:val="clear" w:color="auto" w:fill="auto"/>
            <w:vAlign w:val="center"/>
          </w:tcPr>
          <w:p w:rsidR="006C0096" w:rsidRPr="00900404" w:rsidRDefault="003658BA" w:rsidP="006C0096">
            <w:pPr>
              <w:spacing w:after="0"/>
              <w:jc w:val="center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799423162"/>
              </w:sdtPr>
              <w:sdtContent>
                <w:r w:rsidR="006C0096" w:rsidRPr="00900404">
                  <w:rPr>
                    <w:rFonts w:ascii="Calibri" w:eastAsia="MS Gothic" w:hAnsi="Calibri" w:cs="Calibri" w:hint="eastAsia"/>
                    <w:sz w:val="22"/>
                    <w:szCs w:val="22"/>
                  </w:rPr>
                  <w:t>☐</w:t>
                </w:r>
              </w:sdtContent>
            </w:sdt>
            <w:r w:rsidR="0092749B" w:rsidRPr="00900404">
              <w:rPr>
                <w:rFonts w:ascii="Calibri" w:eastAsia="MS Gothic" w:hAnsi="Calibri" w:cs="Calibri"/>
                <w:sz w:val="22"/>
                <w:szCs w:val="22"/>
              </w:rPr>
              <w:t>Roof Mounted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934412770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2749B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At Grade 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177996764"/>
              </w:sdtPr>
              <w:sdtContent>
                <w:r w:rsidR="006C0096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2749B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Other (Describe) </w:t>
            </w:r>
            <w:r w:rsidR="00EE4D1B">
              <w:rPr>
                <w:rFonts w:ascii="Calibri" w:eastAsia="MS Gothic" w:hAnsi="Calibri" w:cs="Calibri"/>
                <w:sz w:val="22"/>
                <w:szCs w:val="22"/>
              </w:rPr>
              <w:t>___________________________</w:t>
            </w:r>
          </w:p>
        </w:tc>
      </w:tr>
      <w:tr w:rsidR="006C0096" w:rsidRPr="00FD3171" w:rsidTr="00EE4D1B">
        <w:trPr>
          <w:trHeight w:val="78"/>
        </w:trPr>
        <w:tc>
          <w:tcPr>
            <w:tcW w:w="7285" w:type="dxa"/>
            <w:gridSpan w:val="2"/>
            <w:shd w:val="clear" w:color="auto" w:fill="BFBFBF" w:themeFill="background1" w:themeFillShade="BF"/>
            <w:vAlign w:val="center"/>
          </w:tcPr>
          <w:p w:rsidR="006C0096" w:rsidRPr="00900404" w:rsidRDefault="006C0096" w:rsidP="006C0096">
            <w:pPr>
              <w:spacing w:after="0"/>
              <w:rPr>
                <w:rFonts w:ascii="Calibri" w:eastAsia="MS Gothic" w:hAnsi="Calibri" w:cs="Calibri"/>
                <w:b/>
                <w:sz w:val="22"/>
                <w:szCs w:val="22"/>
              </w:rPr>
            </w:pPr>
            <w:r w:rsidRPr="00900404">
              <w:rPr>
                <w:rFonts w:ascii="Calibri" w:eastAsia="MS Gothic" w:hAnsi="Calibri" w:cs="Calibri"/>
                <w:b/>
                <w:sz w:val="22"/>
                <w:szCs w:val="22"/>
              </w:rPr>
              <w:t>Has any of the HVAC equipment been replaced?</w:t>
            </w:r>
          </w:p>
        </w:tc>
        <w:tc>
          <w:tcPr>
            <w:tcW w:w="3060" w:type="dxa"/>
            <w:shd w:val="clear" w:color="auto" w:fill="FFFFFF" w:themeFill="background1"/>
            <w:vAlign w:val="bottom"/>
          </w:tcPr>
          <w:p w:rsidR="006C0096" w:rsidRPr="00FD3171" w:rsidRDefault="003658BA" w:rsidP="006C009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133444960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2108574351"/>
              </w:sdtPr>
              <w:sdtContent>
                <w:r w:rsidR="006C0096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C0096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92749B" w:rsidTr="00EE4D1B">
        <w:trPr>
          <w:trHeight w:val="78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:rsidR="0092749B" w:rsidRPr="00900404" w:rsidRDefault="0092749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 w:rsidRPr="00900404">
              <w:rPr>
                <w:rFonts w:ascii="Calibri" w:hAnsi="Calibri" w:cs="Calibri"/>
                <w:color w:val="000000"/>
                <w:sz w:val="22"/>
                <w:szCs w:val="22"/>
              </w:rPr>
              <w:t>If yes, please describe:</w:t>
            </w:r>
          </w:p>
        </w:tc>
        <w:tc>
          <w:tcPr>
            <w:tcW w:w="8100" w:type="dxa"/>
            <w:gridSpan w:val="2"/>
            <w:shd w:val="clear" w:color="auto" w:fill="FFFFFF" w:themeFill="background1"/>
            <w:vAlign w:val="center"/>
          </w:tcPr>
          <w:p w:rsidR="0092749B" w:rsidRDefault="0092749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bookmarkEnd w:id="4"/>
    </w:tbl>
    <w:p w:rsidR="00EE4D1B" w:rsidRDefault="00EE4D1B"/>
    <w:tbl>
      <w:tblPr>
        <w:tblStyle w:val="GridTableLight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1795"/>
        <w:gridCol w:w="540"/>
        <w:gridCol w:w="450"/>
        <w:gridCol w:w="1440"/>
        <w:gridCol w:w="2790"/>
        <w:gridCol w:w="1782"/>
        <w:gridCol w:w="18"/>
        <w:gridCol w:w="1530"/>
      </w:tblGrid>
      <w:tr w:rsidR="00EE4D1B" w:rsidRPr="00900404" w:rsidTr="00A95026">
        <w:trPr>
          <w:trHeight w:val="78"/>
        </w:trPr>
        <w:tc>
          <w:tcPr>
            <w:tcW w:w="10345" w:type="dxa"/>
            <w:gridSpan w:val="8"/>
            <w:shd w:val="clear" w:color="auto" w:fill="BFBFBF" w:themeFill="background1" w:themeFillShade="BF"/>
            <w:vAlign w:val="center"/>
          </w:tcPr>
          <w:p w:rsidR="00EE4D1B" w:rsidRPr="00900404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Domestic Water Heating</w:t>
            </w:r>
          </w:p>
        </w:tc>
      </w:tr>
      <w:tr w:rsidR="00EE4D1B" w:rsidRPr="00900404" w:rsidTr="00A95026">
        <w:trPr>
          <w:trHeight w:val="78"/>
        </w:trPr>
        <w:tc>
          <w:tcPr>
            <w:tcW w:w="10345" w:type="dxa"/>
            <w:gridSpan w:val="8"/>
            <w:shd w:val="clear" w:color="auto" w:fill="auto"/>
            <w:vAlign w:val="center"/>
          </w:tcPr>
          <w:p w:rsidR="00EE4D1B" w:rsidRPr="00900404" w:rsidRDefault="003658BA" w:rsidP="00A95026">
            <w:pPr>
              <w:spacing w:after="0"/>
              <w:jc w:val="center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704791770"/>
              </w:sdtPr>
              <w:sdtContent>
                <w:r w:rsidR="00EE4D1B" w:rsidRPr="00900404">
                  <w:rPr>
                    <w:rFonts w:ascii="Calibri" w:eastAsia="MS Gothic" w:hAnsi="Calibri" w:cs="Calibri" w:hint="eastAsia"/>
                    <w:sz w:val="22"/>
                    <w:szCs w:val="22"/>
                  </w:rPr>
                  <w:t>☐</w:t>
                </w:r>
              </w:sdtContent>
            </w:sdt>
            <w:r w:rsidR="00EE4D1B">
              <w:rPr>
                <w:rFonts w:ascii="Calibri" w:eastAsia="MS Gothic" w:hAnsi="Calibri" w:cs="Calibri"/>
                <w:sz w:val="22"/>
                <w:szCs w:val="22"/>
              </w:rPr>
              <w:t>Water Heaters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1424408461"/>
              </w:sdtPr>
              <w:sdtContent>
                <w:r w:rsidR="00EE4D1B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EE4D1B">
              <w:rPr>
                <w:rFonts w:ascii="Calibri" w:eastAsia="MS Gothic" w:hAnsi="Calibri" w:cs="Calibri"/>
                <w:sz w:val="22"/>
                <w:szCs w:val="22"/>
              </w:rPr>
              <w:t>Boilers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505519751"/>
              </w:sdtPr>
              <w:sdtContent>
                <w:r w:rsidR="00EE4D1B" w:rsidRPr="0090040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EE4D1B" w:rsidRPr="00900404">
              <w:rPr>
                <w:rFonts w:ascii="Calibri" w:eastAsia="MS Gothic" w:hAnsi="Calibri" w:cs="Calibri"/>
                <w:sz w:val="22"/>
                <w:szCs w:val="22"/>
              </w:rPr>
              <w:t xml:space="preserve"> Other (Describe) </w:t>
            </w:r>
            <w:r w:rsidR="00EE4D1B">
              <w:rPr>
                <w:rFonts w:ascii="Calibri" w:eastAsia="MS Gothic" w:hAnsi="Calibri" w:cs="Calibri"/>
                <w:sz w:val="22"/>
                <w:szCs w:val="22"/>
              </w:rPr>
              <w:t>___________________________</w:t>
            </w:r>
          </w:p>
        </w:tc>
      </w:tr>
      <w:tr w:rsidR="00EE4D1B" w:rsidTr="00FA48D3">
        <w:trPr>
          <w:trHeight w:val="78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EE4D1B" w:rsidRPr="00900404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Water Heaters #</w:t>
            </w:r>
          </w:p>
        </w:tc>
        <w:tc>
          <w:tcPr>
            <w:tcW w:w="990" w:type="dxa"/>
            <w:gridSpan w:val="2"/>
            <w:shd w:val="clear" w:color="auto" w:fill="FFFFFF" w:themeFill="background1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eastAsia="MS Gothic" w:hAnsi="Calibri" w:cs="Calibri"/>
                <w:sz w:val="22"/>
                <w:szCs w:val="22"/>
              </w:rPr>
              <w:t>Manufacture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eastAsia="MS Gothic" w:hAnsi="Calibri" w:cs="Calibri"/>
                <w:sz w:val="22"/>
                <w:szCs w:val="22"/>
              </w:rPr>
              <w:t>Capacity</w:t>
            </w:r>
            <w:r w:rsidR="00FA48D3">
              <w:rPr>
                <w:rFonts w:ascii="Calibri" w:eastAsia="MS Gothic" w:hAnsi="Calibri" w:cs="Calibri"/>
                <w:sz w:val="22"/>
                <w:szCs w:val="22"/>
              </w:rPr>
              <w:t xml:space="preserve"> Gallons</w:t>
            </w:r>
          </w:p>
        </w:tc>
        <w:tc>
          <w:tcPr>
            <w:tcW w:w="1548" w:type="dxa"/>
            <w:gridSpan w:val="2"/>
            <w:shd w:val="clear" w:color="auto" w:fill="FFFFFF" w:themeFill="background1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EE4D1B" w:rsidTr="00FA48D3">
        <w:trPr>
          <w:trHeight w:val="78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EE4D1B" w:rsidRDefault="00EE4D1B" w:rsidP="00A9502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Boilers</w:t>
            </w:r>
          </w:p>
        </w:tc>
        <w:tc>
          <w:tcPr>
            <w:tcW w:w="990" w:type="dxa"/>
            <w:gridSpan w:val="2"/>
            <w:shd w:val="clear" w:color="auto" w:fill="FFFFFF" w:themeFill="background1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E4D1B" w:rsidRDefault="00FA48D3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eastAsia="MS Gothic" w:hAnsi="Calibri" w:cs="Calibri"/>
                <w:sz w:val="22"/>
                <w:szCs w:val="22"/>
              </w:rPr>
              <w:t>Manufacture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EE4D1B" w:rsidRDefault="00FA48D3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eastAsia="MS Gothic" w:hAnsi="Calibri" w:cs="Calibri"/>
                <w:sz w:val="22"/>
                <w:szCs w:val="22"/>
              </w:rPr>
              <w:t>Capacity MBH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EE4D1B" w:rsidRDefault="00EE4D1B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tr w:rsidR="00FA48D3" w:rsidTr="00FA48D3">
        <w:trPr>
          <w:trHeight w:val="78"/>
        </w:trPr>
        <w:tc>
          <w:tcPr>
            <w:tcW w:w="2335" w:type="dxa"/>
            <w:gridSpan w:val="2"/>
            <w:shd w:val="clear" w:color="auto" w:fill="F2F2F2" w:themeFill="background1" w:themeFillShade="F2"/>
            <w:vAlign w:val="center"/>
          </w:tcPr>
          <w:p w:rsidR="00FA48D3" w:rsidRDefault="00FA48D3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r>
              <w:rPr>
                <w:rFonts w:ascii="Calibri" w:eastAsia="MS Gothic" w:hAnsi="Calibri" w:cs="Calibri"/>
                <w:sz w:val="22"/>
                <w:szCs w:val="22"/>
              </w:rPr>
              <w:t>Replaced in What year</w:t>
            </w:r>
          </w:p>
        </w:tc>
        <w:tc>
          <w:tcPr>
            <w:tcW w:w="8010" w:type="dxa"/>
            <w:gridSpan w:val="6"/>
            <w:shd w:val="clear" w:color="auto" w:fill="FFFFFF" w:themeFill="background1"/>
            <w:vAlign w:val="center"/>
          </w:tcPr>
          <w:p w:rsidR="00FA48D3" w:rsidRDefault="00FA48D3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</w:tbl>
    <w:p w:rsidR="00EE4D1B" w:rsidRDefault="00EE4D1B"/>
    <w:tbl>
      <w:tblPr>
        <w:tblStyle w:val="GridTableLight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2245"/>
        <w:gridCol w:w="1710"/>
        <w:gridCol w:w="1870"/>
        <w:gridCol w:w="740"/>
        <w:gridCol w:w="720"/>
        <w:gridCol w:w="900"/>
        <w:gridCol w:w="630"/>
        <w:gridCol w:w="1530"/>
      </w:tblGrid>
      <w:tr w:rsidR="0028353E" w:rsidRPr="00FD3171" w:rsidTr="00EE4D1B">
        <w:trPr>
          <w:trHeight w:val="78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8353E" w:rsidRPr="0092749B" w:rsidRDefault="005C28A1" w:rsidP="006A1D59">
            <w:pPr>
              <w:keepNext/>
              <w:spacing w:after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El</w:t>
            </w:r>
            <w:r w:rsidR="0028353E" w:rsidRPr="009274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evators on site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8353E" w:rsidRPr="00FD3171" w:rsidRDefault="003658BA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899934377"/>
              </w:sdtPr>
              <w:sdtContent>
                <w:r w:rsidR="0028353E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8353E" w:rsidRPr="00A101C2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630198653"/>
              </w:sdtPr>
              <w:sdtContent>
                <w:r w:rsidR="0028353E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8353E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F535C1" w:rsidRPr="00FD3171" w:rsidTr="00EE4D1B">
        <w:trPr>
          <w:trHeight w:val="7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Pr="00A101C2" w:rsidRDefault="00F535C1" w:rsidP="006A1D59">
            <w:pPr>
              <w:keepNext/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Type of Elevators 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A101C2" w:rsidRDefault="003658BA" w:rsidP="006A1D59">
            <w:pPr>
              <w:keepNext/>
              <w:spacing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004313788"/>
              </w:sdtPr>
              <w:sdtContent>
                <w:r w:rsidR="00F535C1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F535C1">
              <w:rPr>
                <w:rFonts w:ascii="Calibri" w:hAnsi="Calibri" w:cs="Calibri"/>
                <w:sz w:val="22"/>
                <w:szCs w:val="22"/>
              </w:rPr>
              <w:t>Hydraulic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2023161980"/>
              </w:sdtPr>
              <w:sdtContent>
                <w:r w:rsidR="00F535C1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8353E">
              <w:rPr>
                <w:rFonts w:ascii="Calibri" w:hAnsi="Calibri" w:cs="Calibri"/>
                <w:sz w:val="22"/>
                <w:szCs w:val="22"/>
              </w:rPr>
              <w:t xml:space="preserve">Overhead </w:t>
            </w:r>
            <w:r w:rsidR="00F535C1">
              <w:rPr>
                <w:rFonts w:ascii="Calibri" w:hAnsi="Calibri" w:cs="Calibri"/>
                <w:sz w:val="22"/>
                <w:szCs w:val="22"/>
              </w:rPr>
              <w:t>Geared Traction</w:t>
            </w:r>
          </w:p>
        </w:tc>
      </w:tr>
      <w:tr w:rsidR="00F535C1" w:rsidRPr="00FD3171" w:rsidTr="00FA48D3">
        <w:trPr>
          <w:trHeight w:val="7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Pr="00FD3171" w:rsidRDefault="00F535C1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# of Passenger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FD3171" w:rsidRDefault="00F535C1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Pr="00FD3171" w:rsidRDefault="00F535C1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Manufacture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FD3171" w:rsidRDefault="00F535C1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Pr="00FD3171" w:rsidRDefault="00F535C1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Capacity (lbs)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FD3171" w:rsidRDefault="00F535C1" w:rsidP="006A1D59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35C1" w:rsidRPr="00FD3171" w:rsidTr="00FA48D3">
        <w:trPr>
          <w:trHeight w:val="7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Default="00F535C1" w:rsidP="00F535C1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 of Freight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FD3171" w:rsidRDefault="00F535C1" w:rsidP="00F535C1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Default="00F535C1" w:rsidP="00F535C1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Manufacture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FD3171" w:rsidRDefault="00F535C1" w:rsidP="00F535C1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535C1" w:rsidRDefault="00F535C1" w:rsidP="00F535C1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Capacity (lbs)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535C1" w:rsidRPr="00FD3171" w:rsidRDefault="00F535C1" w:rsidP="00F535C1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353E" w:rsidRPr="00FD3171" w:rsidTr="00FA48D3">
        <w:trPr>
          <w:trHeight w:val="7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8353E" w:rsidRPr="00FD3171" w:rsidRDefault="0028353E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 of last inspection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8353E" w:rsidRPr="00FD3171" w:rsidRDefault="0028353E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8353E" w:rsidRPr="00FD3171" w:rsidRDefault="0028353E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of the last load test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8353E" w:rsidRPr="00FD3171" w:rsidRDefault="0028353E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C28A1" w:rsidRDefault="005C28A1"/>
    <w:tbl>
      <w:tblPr>
        <w:tblStyle w:val="GridTableLight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1975"/>
        <w:gridCol w:w="2160"/>
        <w:gridCol w:w="270"/>
        <w:gridCol w:w="360"/>
        <w:gridCol w:w="1890"/>
        <w:gridCol w:w="90"/>
        <w:gridCol w:w="1440"/>
        <w:gridCol w:w="270"/>
        <w:gridCol w:w="900"/>
        <w:gridCol w:w="810"/>
      </w:tblGrid>
      <w:tr w:rsidR="002C5AF7" w:rsidRPr="00FD3171" w:rsidTr="005C28A1">
        <w:trPr>
          <w:trHeight w:val="78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C5AF7" w:rsidRPr="0092749B" w:rsidRDefault="002C5AF7" w:rsidP="00ED6AB8">
            <w:pPr>
              <w:keepNext/>
              <w:spacing w:after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274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Is the Building protected by  </w:t>
            </w:r>
          </w:p>
        </w:tc>
        <w:tc>
          <w:tcPr>
            <w:tcW w:w="5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C5AF7" w:rsidRPr="00FD3171" w:rsidRDefault="003658BA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483308537"/>
              </w:sdtPr>
              <w:sdtContent>
                <w:r w:rsidR="002C5AF7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C5AF7">
              <w:rPr>
                <w:rFonts w:ascii="Calibri" w:hAnsi="Calibri" w:cs="Calibri"/>
                <w:sz w:val="22"/>
                <w:szCs w:val="22"/>
              </w:rPr>
              <w:t>Wet-Pipe Sprinkler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37779590"/>
              </w:sdtPr>
              <w:sdtContent>
                <w:r w:rsidR="002C5AF7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C5AF7">
              <w:rPr>
                <w:rFonts w:ascii="Calibri" w:hAnsi="Calibri" w:cs="Calibri"/>
                <w:sz w:val="22"/>
                <w:szCs w:val="22"/>
              </w:rPr>
              <w:t>Dry-Pipe Standpipe</w:t>
            </w:r>
          </w:p>
        </w:tc>
      </w:tr>
      <w:tr w:rsidR="002C5AF7" w:rsidRPr="00A101C2" w:rsidTr="005C28A1">
        <w:trPr>
          <w:trHeight w:val="78"/>
        </w:trPr>
        <w:tc>
          <w:tcPr>
            <w:tcW w:w="8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2C5AF7" w:rsidRPr="0092749B" w:rsidRDefault="002C5AF7" w:rsidP="00ED6AB8">
            <w:pPr>
              <w:keepNext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9274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Does the fire suppression system have a fire pump 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C5AF7" w:rsidRPr="00A101C2" w:rsidRDefault="003658BA" w:rsidP="00ED6AB8">
            <w:pPr>
              <w:keepNext/>
              <w:spacing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022058688"/>
              </w:sdtPr>
              <w:sdtContent>
                <w:r w:rsidR="002C5AF7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C5AF7" w:rsidRPr="00A101C2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33897189"/>
              </w:sdtPr>
              <w:sdtContent>
                <w:r w:rsidR="002C5AF7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2C5AF7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2C5AF7" w:rsidRPr="00FD3171" w:rsidTr="005C28A1">
        <w:trPr>
          <w:trHeight w:val="7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C5AF7" w:rsidRPr="00FD3171" w:rsidRDefault="002C5AF7" w:rsidP="002C5AF7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Manufacture name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C5AF7" w:rsidRPr="00FD3171" w:rsidRDefault="002C5AF7" w:rsidP="002C5AF7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C5AF7" w:rsidRPr="00FD3171" w:rsidRDefault="002C5AF7" w:rsidP="002C5AF7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Gallon per minute (GPM)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C5AF7" w:rsidRPr="00FD3171" w:rsidRDefault="002C5AF7" w:rsidP="002C5AF7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C5AF7" w:rsidRPr="00FD3171" w:rsidRDefault="002C5AF7" w:rsidP="002C5AF7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Size in HP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C5AF7" w:rsidRPr="00FD3171" w:rsidRDefault="002C5AF7" w:rsidP="002C5AF7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618" w:rsidRPr="00FD3171" w:rsidTr="005C28A1">
        <w:trPr>
          <w:trHeight w:val="78"/>
        </w:trPr>
        <w:tc>
          <w:tcPr>
            <w:tcW w:w="8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01618" w:rsidRPr="0092749B" w:rsidRDefault="00B01618" w:rsidP="00B01618">
            <w:pPr>
              <w:keepNext/>
              <w:spacing w:after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274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Are the smoke detectors hardwired and connected to the fire panel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01618" w:rsidRPr="00FD3171" w:rsidRDefault="003658BA" w:rsidP="00B0161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074699512"/>
              </w:sdtPr>
              <w:sdtContent>
                <w:r w:rsidR="00B01618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B01618" w:rsidRPr="00A101C2">
              <w:rPr>
                <w:rFonts w:ascii="Calibri" w:hAnsi="Calibri" w:cs="Calibri"/>
                <w:sz w:val="22"/>
                <w:szCs w:val="22"/>
              </w:rPr>
              <w:t xml:space="preserve"> Yes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2002642560"/>
              </w:sdtPr>
              <w:sdtContent>
                <w:r w:rsidR="00B01618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B01618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B01618" w:rsidRPr="00A101C2" w:rsidTr="005C28A1">
        <w:trPr>
          <w:trHeight w:val="78"/>
        </w:trPr>
        <w:tc>
          <w:tcPr>
            <w:tcW w:w="8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01618" w:rsidRPr="0092749B" w:rsidRDefault="00B01618" w:rsidP="00B01618">
            <w:pPr>
              <w:keepNext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bookmarkStart w:id="5" w:name="_Hlk524011320"/>
            <w:r w:rsidRPr="009274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Does the central fire alarm panel monitor smoke detectors, pull stations, and sprinkler flow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01618" w:rsidRPr="00A101C2" w:rsidRDefault="003658BA" w:rsidP="00B01618">
            <w:pPr>
              <w:keepNext/>
              <w:spacing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121184473"/>
              </w:sdtPr>
              <w:sdtContent>
                <w:r w:rsidR="00B01618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B01618" w:rsidRPr="00A101C2">
              <w:rPr>
                <w:rFonts w:ascii="Calibri" w:hAnsi="Calibri" w:cs="Calibri"/>
                <w:sz w:val="22"/>
                <w:szCs w:val="22"/>
              </w:rPr>
              <w:t xml:space="preserve"> Yes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89053305"/>
              </w:sdtPr>
              <w:sdtContent>
                <w:r w:rsidR="00B01618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B01618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B01618" w:rsidRPr="00FD3171" w:rsidTr="005C28A1">
        <w:trPr>
          <w:trHeight w:val="7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01618" w:rsidRPr="00FD3171" w:rsidRDefault="00B01618" w:rsidP="00B0161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Panel Manufacture</w:t>
            </w:r>
          </w:p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01618" w:rsidRPr="00FD3171" w:rsidRDefault="00B01618" w:rsidP="00B0161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1618" w:rsidRPr="00FD3171" w:rsidRDefault="003658BA" w:rsidP="00B0161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453048339"/>
              </w:sdtPr>
              <w:sdtContent>
                <w:r w:rsidR="00B01618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B01618">
              <w:rPr>
                <w:rFonts w:ascii="Calibri" w:hAnsi="Calibri" w:cs="Calibri"/>
                <w:sz w:val="22"/>
                <w:szCs w:val="22"/>
              </w:rPr>
              <w:t>Fully Addressable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098791173"/>
              </w:sdtPr>
              <w:sdtContent>
                <w:r w:rsidR="00B01618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B01618">
              <w:rPr>
                <w:rFonts w:ascii="Calibri" w:hAnsi="Calibri" w:cs="Calibri"/>
                <w:sz w:val="22"/>
                <w:szCs w:val="22"/>
              </w:rPr>
              <w:t>Zoned</w:t>
            </w:r>
          </w:p>
        </w:tc>
      </w:tr>
      <w:bookmarkEnd w:id="5"/>
      <w:tr w:rsidR="00A97C84" w:rsidRPr="00A101C2" w:rsidTr="005C28A1">
        <w:trPr>
          <w:trHeight w:val="78"/>
        </w:trPr>
        <w:tc>
          <w:tcPr>
            <w:tcW w:w="8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97C84" w:rsidRPr="0092749B" w:rsidRDefault="00A97C84" w:rsidP="00ED6AB8">
            <w:pPr>
              <w:keepNext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9274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Is there an Emergency Generator onsite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97C84" w:rsidRPr="00A101C2" w:rsidRDefault="003658BA" w:rsidP="00ED6AB8">
            <w:pPr>
              <w:keepNext/>
              <w:spacing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71288981"/>
              </w:sdtPr>
              <w:sdtContent>
                <w:r w:rsidR="00A97C84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A97C84" w:rsidRPr="00A101C2">
              <w:rPr>
                <w:rFonts w:ascii="Calibri" w:hAnsi="Calibri" w:cs="Calibri"/>
                <w:sz w:val="22"/>
                <w:szCs w:val="22"/>
              </w:rPr>
              <w:t xml:space="preserve"> Yes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04003220"/>
              </w:sdtPr>
              <w:sdtContent>
                <w:r w:rsidR="00A97C84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A97C84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A97C84" w:rsidRPr="00FD3171" w:rsidTr="005C28A1">
        <w:trPr>
          <w:trHeight w:val="7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97C84" w:rsidRPr="00FD3171" w:rsidRDefault="00A97C84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Manufacture name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97C84" w:rsidRPr="00FD3171" w:rsidRDefault="00A97C84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97C84" w:rsidRPr="00FD3171" w:rsidRDefault="00A97C84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Powered by</w:t>
            </w:r>
          </w:p>
        </w:tc>
        <w:tc>
          <w:tcPr>
            <w:tcW w:w="35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97C84" w:rsidRPr="00FD3171" w:rsidRDefault="003658BA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530868304"/>
              </w:sdtPr>
              <w:sdtContent>
                <w:r w:rsidR="00A97C84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A97C84">
              <w:rPr>
                <w:rFonts w:ascii="Calibri" w:hAnsi="Calibri" w:cs="Calibri"/>
                <w:sz w:val="22"/>
                <w:szCs w:val="22"/>
              </w:rPr>
              <w:t>Diesel Gas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08965692"/>
              </w:sdtPr>
              <w:sdtContent>
                <w:r w:rsidR="00A97C84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="00A97C84">
              <w:rPr>
                <w:rFonts w:ascii="Calibri" w:hAnsi="Calibri" w:cs="Calibri"/>
                <w:sz w:val="22"/>
                <w:szCs w:val="22"/>
              </w:rPr>
              <w:t>Natural Gas</w:t>
            </w:r>
          </w:p>
        </w:tc>
      </w:tr>
    </w:tbl>
    <w:p w:rsidR="002C5AF7" w:rsidRPr="00B01618" w:rsidRDefault="002C5AF7" w:rsidP="00A84B93">
      <w:pPr>
        <w:pStyle w:val="Heading1"/>
        <w:rPr>
          <w:sz w:val="16"/>
          <w:szCs w:val="16"/>
        </w:rPr>
      </w:pPr>
    </w:p>
    <w:p w:rsidR="00A84B93" w:rsidRDefault="00A84B93" w:rsidP="00A84B93">
      <w:pPr>
        <w:pStyle w:val="Heading1"/>
        <w:rPr>
          <w:rFonts w:ascii="Calibri" w:hAnsi="Calibri" w:cs="Calibri"/>
          <w:sz w:val="22"/>
          <w:szCs w:val="22"/>
        </w:rPr>
      </w:pPr>
      <w:r>
        <w:t>Problematic Materials</w:t>
      </w:r>
    </w:p>
    <w:tbl>
      <w:tblPr>
        <w:tblStyle w:val="GridTableLight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/>
      </w:tblPr>
      <w:tblGrid>
        <w:gridCol w:w="7825"/>
        <w:gridCol w:w="2340"/>
      </w:tblGrid>
      <w:tr w:rsidR="00A84B93" w:rsidRPr="00FD3171" w:rsidTr="00911788">
        <w:trPr>
          <w:trHeight w:val="78"/>
        </w:trPr>
        <w:tc>
          <w:tcPr>
            <w:tcW w:w="10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84B93" w:rsidRPr="00FD3171" w:rsidRDefault="00A84B93" w:rsidP="00ED6AB8">
            <w:pPr>
              <w:keepNext/>
              <w:spacing w:after="0"/>
              <w:rPr>
                <w:rFonts w:ascii="Calibri" w:eastAsia="MS Gothic" w:hAnsi="Calibri" w:cs="Calibri"/>
                <w:b/>
                <w:sz w:val="22"/>
                <w:szCs w:val="22"/>
              </w:rPr>
            </w:pPr>
            <w:r>
              <w:rPr>
                <w:rFonts w:ascii="Calibri" w:eastAsia="MS Gothic" w:hAnsi="Calibri" w:cs="Calibri"/>
                <w:b/>
                <w:sz w:val="22"/>
                <w:szCs w:val="22"/>
              </w:rPr>
              <w:t>Check each component known to be present of the subject site</w:t>
            </w:r>
          </w:p>
        </w:tc>
      </w:tr>
      <w:tr w:rsidR="00A84B93" w:rsidRPr="00FD3171" w:rsidTr="00A84B93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Pr="00FD3171" w:rsidRDefault="00A84B93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524009162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ABS Sanitary Lines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Pr="00FD3171" w:rsidRDefault="003658BA" w:rsidP="00ED6AB8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46756209"/>
              </w:sdtPr>
              <w:sdtContent>
                <w:r w:rsidR="00A84B93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FD3171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384165754"/>
              </w:sdtPr>
              <w:sdtContent>
                <w:r w:rsidR="00A84B93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FD3171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bookmarkEnd w:id="6"/>
      <w:tr w:rsidR="00A84B93" w:rsidRPr="00FD3171" w:rsidTr="00836BAF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Pr="00FD3171" w:rsidRDefault="00A84B93" w:rsidP="00A84B93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Galvanized Steel Piping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4B93" w:rsidRPr="00FD3171" w:rsidRDefault="003658BA" w:rsidP="00A84B93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03525762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751691508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A84B93" w:rsidRPr="00FD3171" w:rsidTr="00836BAF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Pr="00FD3171" w:rsidRDefault="00A84B93" w:rsidP="00A84B93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Omega or Central Brand Sprinkler Heads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4B93" w:rsidRPr="00FD3171" w:rsidRDefault="003658BA" w:rsidP="00A84B93">
            <w:pPr>
              <w:keepNext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403578399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925339846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A84B93" w:rsidRPr="00FD3171" w:rsidTr="00836BAF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Pr="00FD3171" w:rsidRDefault="00A84B93" w:rsidP="00A84B93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Aluminum Branch Wiring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4B93" w:rsidRPr="00FD3171" w:rsidRDefault="003658BA" w:rsidP="00A84B93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849979374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88215693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A84B93" w:rsidRPr="00FD3171" w:rsidTr="00836BAF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Pr="00FD3171" w:rsidRDefault="00A84B93" w:rsidP="00A84B93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 retardant Treated Plywood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4B93" w:rsidRPr="00FD3171" w:rsidRDefault="003658BA" w:rsidP="00A84B93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2143331522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156835301"/>
              </w:sdtPr>
              <w:sdtContent>
                <w:r w:rsidR="00A84B93" w:rsidRPr="00460FE4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460FE4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A84B93" w:rsidRPr="00FD3171" w:rsidTr="00836BAF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Default="00A84B93" w:rsidP="00A84B93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Polybutylene Piping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4B93" w:rsidRPr="00460FE4" w:rsidRDefault="003658BA" w:rsidP="00A84B93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725749073"/>
              </w:sdtPr>
              <w:sdtContent>
                <w:r w:rsidR="00A84B93" w:rsidRPr="00A101C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A101C2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484132449"/>
              </w:sdtPr>
              <w:sdtContent>
                <w:r w:rsidR="00A84B93" w:rsidRPr="00A101C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  <w:tr w:rsidR="00A84B93" w:rsidRPr="00FD3171" w:rsidTr="00836BAF">
        <w:trPr>
          <w:trHeight w:val="78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4B93" w:rsidRDefault="00A84B93" w:rsidP="00A84B93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Imported Drywall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4B93" w:rsidRPr="00460FE4" w:rsidRDefault="003658BA" w:rsidP="00A84B93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940989592"/>
              </w:sdtPr>
              <w:sdtContent>
                <w:r w:rsidR="00A84B93" w:rsidRPr="00A101C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A101C2">
              <w:rPr>
                <w:rFonts w:ascii="Calibri" w:hAnsi="Calibri" w:cs="Calibri"/>
                <w:sz w:val="22"/>
                <w:szCs w:val="22"/>
              </w:rPr>
              <w:t xml:space="preserve"> Yes          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676618603"/>
              </w:sdtPr>
              <w:sdtContent>
                <w:r w:rsidR="00A84B93" w:rsidRPr="00A101C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84B93" w:rsidRPr="00A101C2">
              <w:rPr>
                <w:rFonts w:ascii="Calibri" w:hAnsi="Calibri" w:cs="Calibri"/>
                <w:sz w:val="22"/>
                <w:szCs w:val="22"/>
              </w:rPr>
              <w:t xml:space="preserve"> No</w:t>
            </w:r>
          </w:p>
        </w:tc>
      </w:tr>
    </w:tbl>
    <w:p w:rsidR="00A84B93" w:rsidRPr="00B01618" w:rsidRDefault="00A84B93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8005"/>
        <w:gridCol w:w="2065"/>
      </w:tblGrid>
      <w:tr w:rsidR="00047C05" w:rsidTr="00A95026">
        <w:tc>
          <w:tcPr>
            <w:tcW w:w="8005" w:type="dxa"/>
            <w:shd w:val="clear" w:color="auto" w:fill="BFBFBF" w:themeFill="background1" w:themeFillShade="BF"/>
          </w:tcPr>
          <w:p w:rsidR="00047C05" w:rsidRPr="0092749B" w:rsidRDefault="00047C05" w:rsidP="00A95026">
            <w:pPr>
              <w:rPr>
                <w:b/>
                <w:sz w:val="22"/>
                <w:szCs w:val="22"/>
              </w:rPr>
            </w:pPr>
            <w:bookmarkStart w:id="7" w:name="_Hlk524013606"/>
            <w:r w:rsidRPr="0092749B">
              <w:rPr>
                <w:b/>
                <w:sz w:val="22"/>
                <w:szCs w:val="22"/>
              </w:rPr>
              <w:t xml:space="preserve">To your knowledge, any structural, water infiltration, roof, plumbing, HVAC or electrical issues with the building?  If so, discuss in greater detail below. </w:t>
            </w:r>
          </w:p>
        </w:tc>
        <w:tc>
          <w:tcPr>
            <w:tcW w:w="2065" w:type="dxa"/>
          </w:tcPr>
          <w:p w:rsidR="00047C05" w:rsidRDefault="003658BA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831950801"/>
              </w:sdtPr>
              <w:sdtContent>
                <w:r w:rsidR="00047C05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7C05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171382978"/>
              </w:sdtPr>
              <w:sdtContent>
                <w:r w:rsidR="00047C05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7C05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047C05" w:rsidTr="00A95026">
        <w:trPr>
          <w:trHeight w:val="566"/>
        </w:trPr>
        <w:tc>
          <w:tcPr>
            <w:tcW w:w="10070" w:type="dxa"/>
            <w:gridSpan w:val="2"/>
            <w:shd w:val="clear" w:color="auto" w:fill="FFFFFF" w:themeFill="background1"/>
          </w:tcPr>
          <w:p w:rsidR="00047C05" w:rsidRDefault="00047C05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  <w:p w:rsidR="00047C05" w:rsidRDefault="00047C05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  <w:bookmarkEnd w:id="7"/>
      <w:tr w:rsidR="00047C05" w:rsidTr="00A95026">
        <w:tc>
          <w:tcPr>
            <w:tcW w:w="8005" w:type="dxa"/>
            <w:shd w:val="clear" w:color="auto" w:fill="BFBFBF" w:themeFill="background1" w:themeFillShade="BF"/>
          </w:tcPr>
          <w:p w:rsidR="00047C05" w:rsidRPr="0092749B" w:rsidRDefault="00047C05" w:rsidP="00A95026">
            <w:pPr>
              <w:rPr>
                <w:b/>
                <w:sz w:val="22"/>
                <w:szCs w:val="22"/>
              </w:rPr>
            </w:pPr>
            <w:r w:rsidRPr="0092749B">
              <w:rPr>
                <w:b/>
                <w:sz w:val="22"/>
                <w:szCs w:val="22"/>
              </w:rPr>
              <w:t>Any deficiencies / violations reported by the building, fire or health departments during the past 3 years</w:t>
            </w:r>
          </w:p>
        </w:tc>
        <w:tc>
          <w:tcPr>
            <w:tcW w:w="2065" w:type="dxa"/>
          </w:tcPr>
          <w:p w:rsidR="00047C05" w:rsidRDefault="003658BA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298303126"/>
              </w:sdtPr>
              <w:sdtContent>
                <w:r w:rsidR="00047C05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7C05" w:rsidRPr="00FD3171">
              <w:rPr>
                <w:rFonts w:ascii="Calibri" w:eastAsia="MS Gothic" w:hAnsi="Calibri" w:cs="Calibri"/>
                <w:sz w:val="22"/>
                <w:szCs w:val="22"/>
              </w:rPr>
              <w:t>Yes</w:t>
            </w:r>
            <w:sdt>
              <w:sdtPr>
                <w:rPr>
                  <w:rFonts w:ascii="Calibri" w:eastAsia="MS Gothic" w:hAnsi="Calibri" w:cs="Calibri"/>
                  <w:sz w:val="22"/>
                  <w:szCs w:val="22"/>
                </w:rPr>
                <w:id w:val="-482627059"/>
              </w:sdtPr>
              <w:sdtContent>
                <w:r w:rsidR="00047C05" w:rsidRPr="00FD3171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47C05" w:rsidRPr="00FD3171">
              <w:rPr>
                <w:rFonts w:ascii="Calibri" w:eastAsia="MS Gothic" w:hAnsi="Calibri" w:cs="Calibri"/>
                <w:sz w:val="22"/>
                <w:szCs w:val="22"/>
              </w:rPr>
              <w:t xml:space="preserve"> No</w:t>
            </w:r>
          </w:p>
        </w:tc>
      </w:tr>
      <w:tr w:rsidR="00047C05" w:rsidTr="00A95026">
        <w:trPr>
          <w:trHeight w:val="620"/>
        </w:trPr>
        <w:tc>
          <w:tcPr>
            <w:tcW w:w="10070" w:type="dxa"/>
            <w:gridSpan w:val="2"/>
            <w:shd w:val="clear" w:color="auto" w:fill="FFFFFF" w:themeFill="background1"/>
          </w:tcPr>
          <w:p w:rsidR="00047C05" w:rsidRDefault="00047C05" w:rsidP="00A95026">
            <w:pPr>
              <w:spacing w:after="0"/>
              <w:rPr>
                <w:rFonts w:ascii="Calibri" w:eastAsia="MS Gothic" w:hAnsi="Calibri" w:cs="Calibri"/>
                <w:sz w:val="22"/>
                <w:szCs w:val="22"/>
              </w:rPr>
            </w:pPr>
          </w:p>
        </w:tc>
      </w:tr>
    </w:tbl>
    <w:p w:rsidR="006E175E" w:rsidRDefault="00F07C06" w:rsidP="00F07C06">
      <w:pPr>
        <w:pStyle w:val="Heading1"/>
      </w:pPr>
      <w:r>
        <w:t>Document Request</w:t>
      </w:r>
    </w:p>
    <w:p w:rsidR="00F6524D" w:rsidRDefault="00BC47E1" w:rsidP="00BC47E1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BC47E1">
        <w:rPr>
          <w:rFonts w:ascii="Calibri" w:hAnsi="Calibri" w:cs="Calibri"/>
          <w:sz w:val="22"/>
        </w:rPr>
        <w:lastRenderedPageBreak/>
        <w:t xml:space="preserve">Copies of any </w:t>
      </w:r>
      <w:r w:rsidR="00F6524D">
        <w:rPr>
          <w:rFonts w:ascii="Calibri" w:hAnsi="Calibri" w:cs="Calibri"/>
          <w:sz w:val="22"/>
        </w:rPr>
        <w:t xml:space="preserve">prior building reports (Property Condition Assessments, façade inspections, </w:t>
      </w:r>
      <w:r w:rsidR="00EB0400">
        <w:rPr>
          <w:rFonts w:ascii="Calibri" w:hAnsi="Calibri" w:cs="Calibri"/>
          <w:sz w:val="22"/>
        </w:rPr>
        <w:t>etc.</w:t>
      </w:r>
      <w:r w:rsidR="00F6524D">
        <w:rPr>
          <w:rFonts w:ascii="Calibri" w:hAnsi="Calibri" w:cs="Calibri"/>
          <w:sz w:val="22"/>
        </w:rPr>
        <w:t>)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As-built or construction documents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Floor plans</w:t>
      </w:r>
      <w:r w:rsidR="00A84B93">
        <w:rPr>
          <w:rFonts w:ascii="Arial" w:hAnsi="Arial" w:cs="Arial"/>
        </w:rPr>
        <w:t>, emergency exit maps</w:t>
      </w:r>
    </w:p>
    <w:p w:rsid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Offering memorandums or marketing brochures</w:t>
      </w:r>
    </w:p>
    <w:p w:rsid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ALTA/ACSM Survey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Rent roll (limited to tenant, square footage, and address, if possible</w:t>
      </w:r>
      <w:r>
        <w:rPr>
          <w:rFonts w:ascii="Arial" w:hAnsi="Arial" w:cs="Arial"/>
        </w:rPr>
        <w:t>)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Warranty information for items like the roof, etc</w:t>
      </w:r>
      <w:r>
        <w:rPr>
          <w:rFonts w:ascii="Arial" w:hAnsi="Arial" w:cs="Arial"/>
        </w:rPr>
        <w:t>.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>
        <w:rPr>
          <w:rFonts w:ascii="Arial" w:hAnsi="Arial" w:cs="Arial"/>
        </w:rPr>
        <w:t xml:space="preserve">Copies of </w:t>
      </w:r>
      <w:r w:rsidRPr="00F6524D">
        <w:rPr>
          <w:rFonts w:ascii="Arial" w:hAnsi="Arial" w:cs="Arial"/>
        </w:rPr>
        <w:t>Certificate(s) of Occupancy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Any inspection reports (Infrared, fire sprinkler, roof, elevator, etc.)</w:t>
      </w:r>
    </w:p>
    <w:p w:rsidR="00F6524D" w:rsidRPr="00F6524D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Elevator certificates</w:t>
      </w:r>
    </w:p>
    <w:p w:rsidR="00F6524D" w:rsidRPr="00CF7D69" w:rsidRDefault="00F6524D" w:rsidP="00F6524D">
      <w:pPr>
        <w:pStyle w:val="ListParagraph"/>
        <w:numPr>
          <w:ilvl w:val="0"/>
          <w:numId w:val="14"/>
        </w:numPr>
        <w:spacing w:before="0" w:after="120"/>
        <w:contextualSpacing w:val="0"/>
        <w:rPr>
          <w:rFonts w:ascii="Calibri" w:hAnsi="Calibri" w:cs="Calibri"/>
          <w:sz w:val="22"/>
        </w:rPr>
      </w:pPr>
      <w:r w:rsidRPr="00F6524D">
        <w:rPr>
          <w:rFonts w:ascii="Arial" w:hAnsi="Arial" w:cs="Arial"/>
        </w:rPr>
        <w:t>Vendor list (elevator maintenance, roofing contractor, fire suppression system maintenance, etc.)</w:t>
      </w:r>
    </w:p>
    <w:p w:rsidR="0091656E" w:rsidRDefault="0091656E" w:rsidP="0091656E">
      <w:pPr>
        <w:pStyle w:val="ListParagraph"/>
        <w:spacing w:before="0" w:after="120"/>
        <w:rPr>
          <w:rFonts w:ascii="Calibri" w:hAnsi="Calibri" w:cs="Calibri"/>
          <w:sz w:val="22"/>
        </w:rPr>
      </w:pPr>
      <w:bookmarkStart w:id="8" w:name="_GoBack"/>
      <w:bookmarkEnd w:id="8"/>
    </w:p>
    <w:sectPr w:rsidR="0091656E" w:rsidSect="007049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270" w:footer="5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9AE" w:rsidRDefault="00A249AE">
      <w:pPr>
        <w:spacing w:before="0" w:after="0"/>
      </w:pPr>
      <w:r>
        <w:separator/>
      </w:r>
    </w:p>
  </w:endnote>
  <w:endnote w:type="continuationSeparator" w:id="0">
    <w:p w:rsidR="00A249AE" w:rsidRDefault="00A249A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F2D" w:rsidRDefault="00F02F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A0" w:rsidRDefault="003658BA" w:rsidP="007049A0">
    <w:pPr>
      <w:pStyle w:val="Footer"/>
      <w:jc w:val="center"/>
    </w:pPr>
    <w:r>
      <w:fldChar w:fldCharType="begin"/>
    </w:r>
    <w:r w:rsidR="007049A0">
      <w:instrText xml:space="preserve"> PAGE   \* MERGEFORMAT </w:instrText>
    </w:r>
    <w:r>
      <w:fldChar w:fldCharType="separate"/>
    </w:r>
    <w:r w:rsidR="00F02F2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F2D" w:rsidRDefault="00F02F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9AE" w:rsidRDefault="00A249AE">
      <w:pPr>
        <w:spacing w:before="0" w:after="0"/>
      </w:pPr>
      <w:r>
        <w:separator/>
      </w:r>
    </w:p>
  </w:footnote>
  <w:footnote w:type="continuationSeparator" w:id="0">
    <w:p w:rsidR="00A249AE" w:rsidRDefault="00A249A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F2D" w:rsidRDefault="00F02F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A0" w:rsidRDefault="0092749B" w:rsidP="0092749B">
    <w:pPr>
      <w:pStyle w:val="Header"/>
      <w:tabs>
        <w:tab w:val="left" w:pos="6990"/>
      </w:tabs>
      <w:jc w:val="left"/>
    </w:pPr>
    <w:r>
      <w:tab/>
    </w:r>
  </w:p>
  <w:p w:rsidR="0092749B" w:rsidRDefault="0092749B" w:rsidP="0092749B">
    <w:pPr>
      <w:pStyle w:val="Header"/>
      <w:tabs>
        <w:tab w:val="left" w:pos="6990"/>
      </w:tabs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A0" w:rsidRPr="00045A3A" w:rsidRDefault="007049A0" w:rsidP="00045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168B6"/>
    <w:multiLevelType w:val="hybridMultilevel"/>
    <w:tmpl w:val="CD4682AE"/>
    <w:lvl w:ilvl="0" w:tplc="BF9A0C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A3AFA"/>
    <w:multiLevelType w:val="hybridMultilevel"/>
    <w:tmpl w:val="AB64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2484"/>
    <w:multiLevelType w:val="hybridMultilevel"/>
    <w:tmpl w:val="2D743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6665"/>
    <w:rsid w:val="000113D7"/>
    <w:rsid w:val="00045A3A"/>
    <w:rsid w:val="00046981"/>
    <w:rsid w:val="00047C05"/>
    <w:rsid w:val="00067D0A"/>
    <w:rsid w:val="000922AC"/>
    <w:rsid w:val="000A1852"/>
    <w:rsid w:val="000C2633"/>
    <w:rsid w:val="000D03B7"/>
    <w:rsid w:val="00115461"/>
    <w:rsid w:val="001175F3"/>
    <w:rsid w:val="001417BD"/>
    <w:rsid w:val="001A40E4"/>
    <w:rsid w:val="001A75BB"/>
    <w:rsid w:val="001B2073"/>
    <w:rsid w:val="001C09BA"/>
    <w:rsid w:val="001E59CF"/>
    <w:rsid w:val="001E5CD2"/>
    <w:rsid w:val="002114C0"/>
    <w:rsid w:val="0028353E"/>
    <w:rsid w:val="002B7604"/>
    <w:rsid w:val="002C5AF7"/>
    <w:rsid w:val="002F1DBC"/>
    <w:rsid w:val="003241AA"/>
    <w:rsid w:val="00326622"/>
    <w:rsid w:val="00342CDD"/>
    <w:rsid w:val="00363A6A"/>
    <w:rsid w:val="003643FC"/>
    <w:rsid w:val="003658BA"/>
    <w:rsid w:val="003A5DA0"/>
    <w:rsid w:val="003B5269"/>
    <w:rsid w:val="003B7D8B"/>
    <w:rsid w:val="004076AE"/>
    <w:rsid w:val="0041195C"/>
    <w:rsid w:val="0043279E"/>
    <w:rsid w:val="004940D8"/>
    <w:rsid w:val="004B08D1"/>
    <w:rsid w:val="004D17F4"/>
    <w:rsid w:val="004E1A15"/>
    <w:rsid w:val="004F52AD"/>
    <w:rsid w:val="00521A90"/>
    <w:rsid w:val="005443BE"/>
    <w:rsid w:val="00560A5E"/>
    <w:rsid w:val="00563650"/>
    <w:rsid w:val="00566AB0"/>
    <w:rsid w:val="005957D3"/>
    <w:rsid w:val="005A4DE2"/>
    <w:rsid w:val="005B3951"/>
    <w:rsid w:val="005C28A1"/>
    <w:rsid w:val="005C743A"/>
    <w:rsid w:val="005D1FB9"/>
    <w:rsid w:val="005E3543"/>
    <w:rsid w:val="005F3881"/>
    <w:rsid w:val="006215B6"/>
    <w:rsid w:val="006228EE"/>
    <w:rsid w:val="00635407"/>
    <w:rsid w:val="00635410"/>
    <w:rsid w:val="0066002F"/>
    <w:rsid w:val="00661262"/>
    <w:rsid w:val="00692A08"/>
    <w:rsid w:val="006A0C25"/>
    <w:rsid w:val="006A0C64"/>
    <w:rsid w:val="006A1D59"/>
    <w:rsid w:val="006C0096"/>
    <w:rsid w:val="006E175E"/>
    <w:rsid w:val="006F442E"/>
    <w:rsid w:val="007049A0"/>
    <w:rsid w:val="0073442E"/>
    <w:rsid w:val="007464CE"/>
    <w:rsid w:val="00754F3D"/>
    <w:rsid w:val="00761239"/>
    <w:rsid w:val="0076639C"/>
    <w:rsid w:val="007878B7"/>
    <w:rsid w:val="00795023"/>
    <w:rsid w:val="00802707"/>
    <w:rsid w:val="00807A63"/>
    <w:rsid w:val="008156CB"/>
    <w:rsid w:val="00842D33"/>
    <w:rsid w:val="00846E7D"/>
    <w:rsid w:val="008527F0"/>
    <w:rsid w:val="0085628D"/>
    <w:rsid w:val="008A44CE"/>
    <w:rsid w:val="008A6F05"/>
    <w:rsid w:val="008D7C5A"/>
    <w:rsid w:val="00900404"/>
    <w:rsid w:val="00911788"/>
    <w:rsid w:val="0091656E"/>
    <w:rsid w:val="00925729"/>
    <w:rsid w:val="0092749B"/>
    <w:rsid w:val="009360B8"/>
    <w:rsid w:val="00940E31"/>
    <w:rsid w:val="009541C6"/>
    <w:rsid w:val="00955978"/>
    <w:rsid w:val="00965DC2"/>
    <w:rsid w:val="009710C8"/>
    <w:rsid w:val="00971FC2"/>
    <w:rsid w:val="00973885"/>
    <w:rsid w:val="0097613C"/>
    <w:rsid w:val="00991989"/>
    <w:rsid w:val="009A13CC"/>
    <w:rsid w:val="009A2C39"/>
    <w:rsid w:val="009A639E"/>
    <w:rsid w:val="009C7DE8"/>
    <w:rsid w:val="009D1065"/>
    <w:rsid w:val="009E2CFE"/>
    <w:rsid w:val="00A249AE"/>
    <w:rsid w:val="00A40E0F"/>
    <w:rsid w:val="00A62BA0"/>
    <w:rsid w:val="00A63436"/>
    <w:rsid w:val="00A670F2"/>
    <w:rsid w:val="00A676D9"/>
    <w:rsid w:val="00A70B2E"/>
    <w:rsid w:val="00A77BD2"/>
    <w:rsid w:val="00A84B93"/>
    <w:rsid w:val="00A97C84"/>
    <w:rsid w:val="00AA7D48"/>
    <w:rsid w:val="00AD3B6C"/>
    <w:rsid w:val="00AD5B5A"/>
    <w:rsid w:val="00B01618"/>
    <w:rsid w:val="00B148C5"/>
    <w:rsid w:val="00B42047"/>
    <w:rsid w:val="00B54891"/>
    <w:rsid w:val="00B5591C"/>
    <w:rsid w:val="00B571AC"/>
    <w:rsid w:val="00B613E4"/>
    <w:rsid w:val="00B8392C"/>
    <w:rsid w:val="00BB0288"/>
    <w:rsid w:val="00BC47E1"/>
    <w:rsid w:val="00BC7D19"/>
    <w:rsid w:val="00BD6B11"/>
    <w:rsid w:val="00BE0A27"/>
    <w:rsid w:val="00BE2A4F"/>
    <w:rsid w:val="00C07439"/>
    <w:rsid w:val="00C205DB"/>
    <w:rsid w:val="00C26D0F"/>
    <w:rsid w:val="00C5493D"/>
    <w:rsid w:val="00C97885"/>
    <w:rsid w:val="00CA1C12"/>
    <w:rsid w:val="00CA365D"/>
    <w:rsid w:val="00CA7DE2"/>
    <w:rsid w:val="00CB20E0"/>
    <w:rsid w:val="00CF5768"/>
    <w:rsid w:val="00CF7D69"/>
    <w:rsid w:val="00D053BF"/>
    <w:rsid w:val="00D30D14"/>
    <w:rsid w:val="00D333E8"/>
    <w:rsid w:val="00D533C2"/>
    <w:rsid w:val="00D5697A"/>
    <w:rsid w:val="00D63883"/>
    <w:rsid w:val="00D70404"/>
    <w:rsid w:val="00D7348B"/>
    <w:rsid w:val="00D871C3"/>
    <w:rsid w:val="00D95466"/>
    <w:rsid w:val="00D9645B"/>
    <w:rsid w:val="00DA2EA0"/>
    <w:rsid w:val="00E00E9F"/>
    <w:rsid w:val="00E026CF"/>
    <w:rsid w:val="00E0458C"/>
    <w:rsid w:val="00E13150"/>
    <w:rsid w:val="00E359A6"/>
    <w:rsid w:val="00E40483"/>
    <w:rsid w:val="00E553AA"/>
    <w:rsid w:val="00E90B89"/>
    <w:rsid w:val="00E96330"/>
    <w:rsid w:val="00E96E09"/>
    <w:rsid w:val="00EA0AEC"/>
    <w:rsid w:val="00EA0EB4"/>
    <w:rsid w:val="00EB0400"/>
    <w:rsid w:val="00EE4D1B"/>
    <w:rsid w:val="00F02F2D"/>
    <w:rsid w:val="00F07C06"/>
    <w:rsid w:val="00F37398"/>
    <w:rsid w:val="00F42096"/>
    <w:rsid w:val="00F50120"/>
    <w:rsid w:val="00F5289C"/>
    <w:rsid w:val="00F535C1"/>
    <w:rsid w:val="00F5388D"/>
    <w:rsid w:val="00F6524D"/>
    <w:rsid w:val="00F73A09"/>
    <w:rsid w:val="00FA275B"/>
    <w:rsid w:val="00FA48D3"/>
    <w:rsid w:val="00FC53EB"/>
    <w:rsid w:val="00FD3171"/>
    <w:rsid w:val="00FD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/>
    <w:lsdException w:name="List Number" w:semiHidden="0" w:uiPriority="5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E4"/>
  </w:style>
  <w:style w:type="paragraph" w:styleId="Heading1">
    <w:name w:val="heading 1"/>
    <w:basedOn w:val="Normal"/>
    <w:link w:val="Heading1Char"/>
    <w:uiPriority w:val="9"/>
    <w:qFormat/>
    <w:rsid w:val="00FD3171"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43FC"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43F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40E4"/>
    <w:rPr>
      <w:b/>
      <w:bCs/>
      <w:caps w:val="0"/>
      <w:smallCaps/>
      <w:color w:val="0B5294" w:themeColor="accent1" w:themeShade="BF"/>
      <w:spacing w:val="0"/>
    </w:rPr>
  </w:style>
  <w:style w:type="paragraph" w:styleId="ListBullet">
    <w:name w:val="List Bullet"/>
    <w:basedOn w:val="Normal"/>
    <w:uiPriority w:val="10"/>
    <w:rsid w:val="003643FC"/>
    <w:pPr>
      <w:numPr>
        <w:numId w:val="3"/>
      </w:numPr>
    </w:pPr>
  </w:style>
  <w:style w:type="paragraph" w:styleId="ListNumber">
    <w:name w:val="List Number"/>
    <w:basedOn w:val="Normal"/>
    <w:uiPriority w:val="10"/>
    <w:rsid w:val="003643FC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64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3FC"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3FC"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rsid w:val="003643FC"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3643FC"/>
  </w:style>
  <w:style w:type="character" w:customStyle="1" w:styleId="FooterChar">
    <w:name w:val="Footer Char"/>
    <w:basedOn w:val="DefaultParagraphFont"/>
    <w:link w:val="Footer"/>
    <w:uiPriority w:val="99"/>
    <w:rsid w:val="003643FC"/>
  </w:style>
  <w:style w:type="character" w:customStyle="1" w:styleId="Heading3Char">
    <w:name w:val="Heading 3 Char"/>
    <w:basedOn w:val="DefaultParagraphFont"/>
    <w:link w:val="Heading3"/>
    <w:uiPriority w:val="9"/>
    <w:semiHidden/>
    <w:rsid w:val="003643FC"/>
    <w:rPr>
      <w:rFonts w:asciiTheme="majorHAnsi" w:eastAsiaTheme="majorEastAsia" w:hAnsiTheme="majorHAnsi" w:cstheme="majorBidi"/>
      <w:color w:val="073662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sid w:val="003643F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FC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FC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FC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3FC"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43FC"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3643FC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3F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FC"/>
    <w:rPr>
      <w:rFonts w:ascii="Segoe UI" w:eastAsia="Calibri" w:hAnsi="Segoe UI" w:cs="Segoe UI"/>
      <w:sz w:val="18"/>
      <w:szCs w:val="18"/>
      <w:lang w:eastAsia="en-US"/>
    </w:rPr>
  </w:style>
  <w:style w:type="table" w:customStyle="1" w:styleId="PlainTable4">
    <w:name w:val="Plain Table 4"/>
    <w:basedOn w:val="TableNormal"/>
    <w:uiPriority w:val="44"/>
    <w:rsid w:val="003643F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3643F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D3171"/>
    <w:rPr>
      <w:rFonts w:asciiTheme="majorHAnsi" w:eastAsiaTheme="majorEastAsia" w:hAnsiTheme="majorHAnsi" w:cstheme="majorBidi"/>
      <w:b/>
      <w:small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3FC"/>
    <w:rPr>
      <w:rFonts w:asciiTheme="majorHAnsi" w:eastAsiaTheme="majorEastAsia" w:hAnsiTheme="majorHAnsi" w:cstheme="majorBidi"/>
      <w:b/>
      <w:szCs w:val="26"/>
    </w:rPr>
  </w:style>
  <w:style w:type="table" w:customStyle="1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73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97388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E4"/>
    <w:rPr>
      <w:rFonts w:asciiTheme="majorHAnsi" w:eastAsiaTheme="majorEastAsia" w:hAnsiTheme="majorHAnsi" w:cstheme="majorBidi"/>
      <w:color w:val="0B5294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40E4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40E4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40E4"/>
    <w:rPr>
      <w:i/>
      <w:iCs/>
      <w:color w:val="0B5294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1A40E4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i/>
      <w:iCs/>
      <w:color w:val="0B5294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7406D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5443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BE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BE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443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3B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5443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665"/>
    <w:pPr>
      <w:spacing w:before="30" w:after="30"/>
    </w:pPr>
    <w:rPr>
      <w:rFonts w:eastAsiaTheme="minorEastAsia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665"/>
    <w:rPr>
      <w:rFonts w:eastAsiaTheme="minorHAnsi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A70B2E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9A0"/>
    <w:rPr>
      <w:color w:val="85DFD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7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lVelasquez\AppData\Roaming\Microsoft\Templates\Job%20description%20form(2).dotx" TargetMode="External"/></Relationships>
</file>

<file path=word/theme/theme1.xml><?xml version="1.0" encoding="utf-8"?>
<a:theme xmlns:a="http://schemas.openxmlformats.org/drawingml/2006/main" name="Job Description Form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1D8A4924EA49B0C8F91938794A9A" ma:contentTypeVersion="8" ma:contentTypeDescription="Create a new document." ma:contentTypeScope="" ma:versionID="06ad4d6c7f808419f9c6b67812126415">
  <xsd:schema xmlns:xsd="http://www.w3.org/2001/XMLSchema" xmlns:xs="http://www.w3.org/2001/XMLSchema" xmlns:p="http://schemas.microsoft.com/office/2006/metadata/properties" xmlns:ns2="533ffa35-5084-4f3c-9d7c-37cd835abccd" targetNamespace="http://schemas.microsoft.com/office/2006/metadata/properties" ma:root="true" ma:fieldsID="8b74ac9038d6c477db5c7fa516325845" ns2:_="">
    <xsd:import namespace="533ffa35-5084-4f3c-9d7c-37cd835ab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ffa35-5084-4f3c-9d7c-37cd835ab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60F03-AD21-41E4-8D56-CB6EEA3D2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D16B2-E9DC-4C85-8B31-ED641B6A4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ffa35-5084-4f3c-9d7c-37cd835ab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29E947-BC23-4E2F-A1B3-7AE5C7FDB6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16A716-1B78-44CF-BBE2-66441EDE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 form(2).dotx</Template>
  <TotalTime>2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Velasquez</dc:creator>
  <cp:lastModifiedBy>Windows User</cp:lastModifiedBy>
  <cp:revision>3</cp:revision>
  <cp:lastPrinted>2018-11-19T15:34:00Z</cp:lastPrinted>
  <dcterms:created xsi:type="dcterms:W3CDTF">2019-09-03T15:03:00Z</dcterms:created>
  <dcterms:modified xsi:type="dcterms:W3CDTF">2019-09-12T18:49:00Z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2018-04-06T07:09:56.0491105Z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0x010100F4D71D8A4924EA49B0C8F91938794A9A</vt:lpwstr>
  </property>
</Properties>
</file>